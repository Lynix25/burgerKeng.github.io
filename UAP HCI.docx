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5"/>
        <w:gridCol w:w="3380"/>
      </w:tblGrid>
      <w:tr w:rsidR="0041501F" w14:paraId="62571BA7" w14:textId="77777777" w:rsidTr="00C201AB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679EE" w14:textId="21289226" w:rsidR="0041501F" w:rsidRDefault="00684E2D" w:rsidP="00C201AB">
            <w:pPr>
              <w:spacing w:line="276" w:lineRule="auto"/>
              <w:rPr>
                <w:rFonts w:ascii="Arial" w:hAnsi="Arial" w:cs="Arial"/>
                <w:b/>
                <w:i/>
                <w:sz w:val="32"/>
              </w:rPr>
            </w:pPr>
            <w:r w:rsidRPr="00684E2D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 w:rsidR="00927523">
              <w:rPr>
                <w:rFonts w:ascii="Arial" w:hAnsi="Arial" w:cs="Arial"/>
                <w:b/>
                <w:sz w:val="32"/>
              </w:rPr>
              <w:t xml:space="preserve"> </w:t>
            </w:r>
            <w:r w:rsidR="0041501F" w:rsidRPr="00212F2F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0204DD8" w14:textId="77777777" w:rsidR="0041501F" w:rsidRDefault="0041501F" w:rsidP="00C201AB">
            <w:pPr>
              <w:spacing w:line="276" w:lineRule="auto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1E9F5464" wp14:editId="61753693">
                  <wp:extent cx="1371600" cy="10210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501F" w14:paraId="3C27378E" w14:textId="77777777" w:rsidTr="00C201AB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CBABF" w14:textId="77777777" w:rsidR="0041501F" w:rsidRDefault="0041501F" w:rsidP="00C201AB">
            <w:pPr>
              <w:spacing w:line="276" w:lineRule="auto"/>
              <w:rPr>
                <w:rFonts w:ascii="Arial Narrow" w:hAnsi="Arial Narrow" w:cs="Tahoma"/>
                <w:sz w:val="36"/>
                <w:lang w:val="id-ID"/>
              </w:rPr>
            </w:pPr>
            <w:r w:rsidRPr="00212F2F">
              <w:rPr>
                <w:rFonts w:ascii="Arial Narrow" w:hAnsi="Arial Narrow" w:cs="Tahoma"/>
                <w:sz w:val="36"/>
              </w:rPr>
              <w:t>COMP6176</w:t>
            </w:r>
          </w:p>
          <w:p w14:paraId="43250C80" w14:textId="77777777" w:rsidR="0041501F" w:rsidRPr="00212F2F" w:rsidRDefault="0041501F" w:rsidP="00C201AB">
            <w:pPr>
              <w:spacing w:line="276" w:lineRule="auto"/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212F2F">
              <w:rPr>
                <w:rFonts w:ascii="Arial Narrow" w:hAnsi="Arial Narrow" w:cs="Tahoma"/>
                <w:sz w:val="36"/>
                <w:lang w:val="id-ID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F5D5F8A" w14:textId="77777777" w:rsidR="0041501F" w:rsidRDefault="0041501F" w:rsidP="00C201AB">
            <w:pPr>
              <w:spacing w:line="276" w:lineRule="auto"/>
              <w:rPr>
                <w:rFonts w:ascii="Tahoma" w:hAnsi="Tahoma" w:cs="Tahoma"/>
                <w:sz w:val="18"/>
                <w:lang w:val="id-ID"/>
              </w:rPr>
            </w:pPr>
          </w:p>
        </w:tc>
      </w:tr>
      <w:tr w:rsidR="0041501F" w14:paraId="41A936E4" w14:textId="77777777" w:rsidTr="00C201AB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B1754" w14:textId="77777777" w:rsidR="0041501F" w:rsidRDefault="0041501F" w:rsidP="00C201AB">
            <w:pPr>
              <w:spacing w:line="276" w:lineRule="auto"/>
              <w:ind w:right="480"/>
              <w:rPr>
                <w:rFonts w:ascii="Tahoma" w:hAnsi="Tahoma" w:cs="Tahoma"/>
                <w:bCs/>
                <w:sz w:val="18"/>
              </w:rPr>
            </w:pPr>
            <w:r w:rsidRPr="002A48BF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E0ADC10" w14:textId="6916546A" w:rsidR="0041501F" w:rsidRDefault="005D2AD9" w:rsidP="00C201A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E212-COMP6176-KE01-00-PPTI 7</w:t>
            </w:r>
          </w:p>
        </w:tc>
      </w:tr>
      <w:tr w:rsidR="0041501F" w14:paraId="05F18C48" w14:textId="77777777" w:rsidTr="00C201AB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3ABA3F2" w14:textId="686FC27B" w:rsidR="0041501F" w:rsidRPr="00D61840" w:rsidRDefault="0041501F" w:rsidP="00C201AB">
            <w:pPr>
              <w:pStyle w:val="Header"/>
              <w:spacing w:line="276" w:lineRule="auto"/>
              <w:rPr>
                <w:rFonts w:ascii="Arial" w:hAnsi="Arial" w:cs="Arial"/>
                <w:b/>
                <w:i/>
                <w:sz w:val="18"/>
              </w:rPr>
            </w:pPr>
            <w:r w:rsidRPr="00212F2F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Semester Year </w:t>
            </w:r>
            <w:r>
              <w:rPr>
                <w:rFonts w:ascii="Arial" w:hAnsi="Arial" w:cs="Arial"/>
                <w:i/>
                <w:sz w:val="18"/>
                <w:szCs w:val="18"/>
              </w:rPr>
              <w:t>20</w:t>
            </w:r>
            <w:r w:rsidR="00EB13F6">
              <w:rPr>
                <w:rFonts w:ascii="Arial" w:hAnsi="Arial" w:cs="Arial"/>
                <w:i/>
                <w:sz w:val="18"/>
                <w:szCs w:val="18"/>
              </w:rPr>
              <w:t>20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>
              <w:rPr>
                <w:rFonts w:ascii="Arial" w:hAnsi="Arial" w:cs="Arial"/>
                <w:i/>
                <w:sz w:val="18"/>
                <w:szCs w:val="18"/>
              </w:rPr>
              <w:t>202</w:t>
            </w:r>
            <w:r w:rsidR="00EB13F6">
              <w:rPr>
                <w:rFonts w:ascii="Arial" w:hAnsi="Arial" w:cs="Arial"/>
                <w:i/>
                <w:sz w:val="18"/>
                <w:szCs w:val="18"/>
              </w:rPr>
              <w:t>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3ABD2998" w14:textId="77777777" w:rsidR="0041501F" w:rsidRDefault="0041501F" w:rsidP="00C201AB">
            <w:pPr>
              <w:pStyle w:val="Header"/>
              <w:tabs>
                <w:tab w:val="clear" w:pos="4680"/>
                <w:tab w:val="left" w:pos="2129"/>
              </w:tabs>
              <w:spacing w:line="276" w:lineRule="auto"/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212F2F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Pr="00212F2F"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1921C956" w14:textId="77777777" w:rsidR="00B634A8" w:rsidRDefault="00B634A8" w:rsidP="00B634A8">
      <w:pPr>
        <w:ind w:left="360"/>
        <w:jc w:val="both"/>
        <w:rPr>
          <w:lang w:val="id-ID"/>
        </w:rPr>
      </w:pPr>
    </w:p>
    <w:p w14:paraId="2AECFF5A" w14:textId="2C642665" w:rsidR="0041501F" w:rsidRDefault="0041501F" w:rsidP="0041501F">
      <w:pPr>
        <w:numPr>
          <w:ilvl w:val="0"/>
          <w:numId w:val="19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>Seluruh kelompok tidak diperkenankan untuk:</w:t>
      </w:r>
    </w:p>
    <w:p w14:paraId="610CDFAF" w14:textId="77777777" w:rsidR="0041501F" w:rsidRDefault="0041501F" w:rsidP="0041501F">
      <w:pPr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  <w:lang w:val="id-ID"/>
        </w:rPr>
        <w:t>The whole group</w:t>
      </w:r>
      <w:r>
        <w:rPr>
          <w:rStyle w:val="longtext"/>
          <w:i/>
          <w:sz w:val="18"/>
          <w:szCs w:val="18"/>
        </w:rPr>
        <w:t xml:space="preserve"> is</w:t>
      </w:r>
      <w:r>
        <w:rPr>
          <w:rStyle w:val="longtext"/>
          <w:i/>
          <w:sz w:val="18"/>
          <w:szCs w:val="18"/>
          <w:lang w:val="id-ID"/>
        </w:rPr>
        <w:t xml:space="preserve"> not allowed to</w:t>
      </w:r>
      <w:r>
        <w:rPr>
          <w:rStyle w:val="longtext"/>
          <w:i/>
          <w:sz w:val="18"/>
          <w:szCs w:val="18"/>
        </w:rPr>
        <w:t>:</w:t>
      </w:r>
    </w:p>
    <w:p w14:paraId="45EE1B0F" w14:textId="77777777" w:rsidR="0041501F" w:rsidRDefault="0041501F" w:rsidP="0041501F">
      <w:pPr>
        <w:numPr>
          <w:ilvl w:val="2"/>
          <w:numId w:val="20"/>
        </w:numPr>
        <w:ind w:left="720"/>
        <w:jc w:val="both"/>
        <w:rPr>
          <w:lang w:val="id-ID"/>
        </w:rPr>
      </w:pPr>
      <w:r>
        <w:rPr>
          <w:lang w:val="id-ID"/>
        </w:rPr>
        <w:t>Me</w:t>
      </w:r>
      <w:r>
        <w:t>lihat</w:t>
      </w:r>
      <w:r>
        <w:rPr>
          <w:lang w:val="id-ID"/>
        </w:rPr>
        <w:t xml:space="preserve"> </w:t>
      </w:r>
      <w:r>
        <w:t>sebagian atau seluruh proyek kelompok lain</w:t>
      </w:r>
      <w:r>
        <w:rPr>
          <w:lang w:val="id-ID"/>
        </w:rPr>
        <w:t>,</w:t>
      </w:r>
    </w:p>
    <w:p w14:paraId="5A90EA29" w14:textId="77777777" w:rsidR="0041501F" w:rsidRDefault="0041501F" w:rsidP="0041501F">
      <w:pPr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>Seeing a part or the whole project from other groups</w:t>
      </w:r>
    </w:p>
    <w:p w14:paraId="04740D53" w14:textId="77777777" w:rsidR="0041501F" w:rsidRDefault="0041501F" w:rsidP="0041501F">
      <w:pPr>
        <w:numPr>
          <w:ilvl w:val="2"/>
          <w:numId w:val="20"/>
        </w:numPr>
        <w:ind w:left="720"/>
        <w:jc w:val="both"/>
        <w:rPr>
          <w:lang w:val="id-ID"/>
        </w:rPr>
      </w:pPr>
      <w:r>
        <w:t>Menyadur sebagian maupun seluruh proyek dari buku</w:t>
      </w:r>
      <w:r>
        <w:rPr>
          <w:lang w:val="id-ID"/>
        </w:rPr>
        <w:t>,</w:t>
      </w:r>
    </w:p>
    <w:p w14:paraId="732FE83D" w14:textId="77777777" w:rsidR="0041501F" w:rsidRDefault="0041501F" w:rsidP="0041501F">
      <w:pPr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Adapt</w:t>
      </w:r>
      <w:r>
        <w:rPr>
          <w:rStyle w:val="longtext"/>
          <w:i/>
          <w:sz w:val="18"/>
          <w:szCs w:val="18"/>
        </w:rPr>
        <w:t>ed a part or the whole project from the book</w:t>
      </w:r>
    </w:p>
    <w:p w14:paraId="0FED6A1E" w14:textId="77777777" w:rsidR="0041501F" w:rsidRDefault="0041501F" w:rsidP="0041501F">
      <w:pPr>
        <w:numPr>
          <w:ilvl w:val="2"/>
          <w:numId w:val="20"/>
        </w:numPr>
        <w:ind w:left="720"/>
        <w:jc w:val="both"/>
        <w:rPr>
          <w:lang w:val="id-ID"/>
        </w:rPr>
      </w:pPr>
      <w:r>
        <w:rPr>
          <w:lang w:val="id-ID"/>
        </w:rPr>
        <w:t>Mendownload sebagian maupun seluruh proyek</w:t>
      </w:r>
      <w:r>
        <w:t xml:space="preserve"> dari internet</w:t>
      </w:r>
      <w:r>
        <w:rPr>
          <w:lang w:val="id-ID"/>
        </w:rPr>
        <w:t>,</w:t>
      </w:r>
    </w:p>
    <w:p w14:paraId="220CC16A" w14:textId="77777777" w:rsidR="0041501F" w:rsidRDefault="0041501F" w:rsidP="0041501F">
      <w:pPr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Downloading </w:t>
      </w:r>
      <w:r>
        <w:rPr>
          <w:rStyle w:val="longtext"/>
          <w:i/>
          <w:sz w:val="18"/>
          <w:szCs w:val="18"/>
        </w:rPr>
        <w:t>a part or the whole project from the internet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5E64C20B" w14:textId="77777777" w:rsidR="0041501F" w:rsidRDefault="0041501F" w:rsidP="0041501F">
      <w:pPr>
        <w:numPr>
          <w:ilvl w:val="2"/>
          <w:numId w:val="20"/>
        </w:numPr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r>
        <w:t>ya</w:t>
      </w:r>
      <w:r>
        <w:rPr>
          <w:lang w:val="id-ID"/>
        </w:rPr>
        <w:t>ng tidak sesuai dengan tema yang ada di soal proyek,</w:t>
      </w:r>
    </w:p>
    <w:p w14:paraId="5A750539" w14:textId="77777777" w:rsidR="0041501F" w:rsidRDefault="0041501F" w:rsidP="0041501F">
      <w:pPr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565644C1" w14:textId="77777777" w:rsidR="0041501F" w:rsidRDefault="0041501F" w:rsidP="0041501F">
      <w:pPr>
        <w:numPr>
          <w:ilvl w:val="2"/>
          <w:numId w:val="20"/>
        </w:numPr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46989347" w14:textId="77777777" w:rsidR="0041501F" w:rsidRDefault="0041501F" w:rsidP="0041501F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6656EB99" w14:textId="77777777" w:rsidR="0041501F" w:rsidRDefault="0041501F" w:rsidP="0041501F">
      <w:pPr>
        <w:numPr>
          <w:ilvl w:val="2"/>
          <w:numId w:val="20"/>
        </w:numPr>
        <w:ind w:left="720"/>
        <w:jc w:val="both"/>
      </w:pPr>
      <w:r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2F99407F" w14:textId="77777777" w:rsidR="0041501F" w:rsidRDefault="0041501F" w:rsidP="0041501F">
      <w:pPr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>
        <w:rPr>
          <w:rStyle w:val="longtext"/>
          <w:i/>
          <w:sz w:val="18"/>
          <w:szCs w:val="18"/>
        </w:rPr>
        <w:t xml:space="preserve">failure </w:t>
      </w:r>
      <w:r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254C21E7" w14:textId="77777777" w:rsidR="0041501F" w:rsidRDefault="0041501F" w:rsidP="0041501F">
      <w:pPr>
        <w:ind w:left="540"/>
        <w:jc w:val="both"/>
        <w:rPr>
          <w:rStyle w:val="longtext"/>
          <w:sz w:val="18"/>
          <w:szCs w:val="18"/>
        </w:rPr>
      </w:pPr>
    </w:p>
    <w:p w14:paraId="74BD659E" w14:textId="77777777" w:rsidR="0041501F" w:rsidRDefault="0041501F" w:rsidP="0041501F">
      <w:pPr>
        <w:numPr>
          <w:ilvl w:val="0"/>
          <w:numId w:val="19"/>
        </w:numPr>
        <w:ind w:left="360"/>
        <w:jc w:val="both"/>
        <w:rPr>
          <w:lang w:val="id-ID"/>
        </w:rPr>
      </w:pPr>
      <w:r>
        <w:rPr>
          <w:lang w:val="id-ID"/>
        </w:rPr>
        <w:t xml:space="preserve">Jika kelompok terbukti melakukan tindakan seperti yang dijelaskan butir 1 di atas, maka </w:t>
      </w:r>
      <w:r>
        <w:rPr>
          <w:b/>
          <w:bCs/>
          <w:u w:val="single"/>
          <w:lang w:val="id-ID"/>
        </w:rPr>
        <w:t>nilai kelompok</w:t>
      </w:r>
      <w:r>
        <w:rPr>
          <w:lang w:val="id-ID"/>
        </w:rPr>
        <w:t xml:space="preserve"> yang melakukan kecurangan (menyontek maupun dicontek)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20F06246" w14:textId="77777777" w:rsidR="0041501F" w:rsidRDefault="0041501F" w:rsidP="0041501F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>If the group is proved to t</w:t>
      </w:r>
      <w:r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40F6E548" w14:textId="77777777" w:rsidR="0041501F" w:rsidRDefault="0041501F" w:rsidP="0041501F">
      <w:pPr>
        <w:ind w:left="360" w:hanging="360"/>
      </w:pPr>
    </w:p>
    <w:p w14:paraId="5AC6CA6E" w14:textId="77777777" w:rsidR="0041501F" w:rsidRDefault="0041501F" w:rsidP="0041501F">
      <w:pPr>
        <w:numPr>
          <w:ilvl w:val="0"/>
          <w:numId w:val="19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>Perhatikan jadwal pengumpulan proyek, segala jenis pengumpulan proyek di luar jadwal tidak dilayani.</w:t>
      </w:r>
    </w:p>
    <w:p w14:paraId="1750BE8C" w14:textId="77777777" w:rsidR="0041501F" w:rsidRDefault="0041501F" w:rsidP="0041501F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>Pay attention to the submission schedule for the project, all kinds of submission outside the project schedule will not be accepted</w:t>
      </w:r>
    </w:p>
    <w:p w14:paraId="0FAAB982" w14:textId="77777777" w:rsidR="0041501F" w:rsidRDefault="0041501F" w:rsidP="0041501F">
      <w:pPr>
        <w:ind w:left="360" w:hanging="360"/>
        <w:jc w:val="both"/>
        <w:rPr>
          <w:rStyle w:val="longtext"/>
          <w:i/>
          <w:iCs/>
          <w:sz w:val="18"/>
          <w:szCs w:val="18"/>
        </w:rPr>
      </w:pPr>
    </w:p>
    <w:p w14:paraId="239B6FFE" w14:textId="77777777" w:rsidR="0041501F" w:rsidRDefault="0041501F" w:rsidP="0041501F">
      <w:pPr>
        <w:numPr>
          <w:ilvl w:val="0"/>
          <w:numId w:val="19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>Jangan lupa untuk melihat kriteria penilaian proyek yang ditempel di papan pengumuman, atau tanya asisten anda.</w:t>
      </w:r>
    </w:p>
    <w:p w14:paraId="1D242CDB" w14:textId="77777777" w:rsidR="0041501F" w:rsidRDefault="0041501F" w:rsidP="0041501F">
      <w:pPr>
        <w:ind w:left="360"/>
        <w:jc w:val="both"/>
        <w:rPr>
          <w:rStyle w:val="longtext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Don’t forget to look at the project assessment criteria </w:t>
      </w:r>
      <w:r>
        <w:rPr>
          <w:rStyle w:val="longtext"/>
          <w:i/>
          <w:sz w:val="18"/>
          <w:szCs w:val="18"/>
        </w:rPr>
        <w:t xml:space="preserve">that </w:t>
      </w:r>
      <w:r>
        <w:rPr>
          <w:rStyle w:val="longtext"/>
          <w:i/>
          <w:sz w:val="18"/>
          <w:szCs w:val="18"/>
          <w:lang w:val="id-ID"/>
        </w:rPr>
        <w:t xml:space="preserve">posted on the </w:t>
      </w:r>
      <w:r>
        <w:rPr>
          <w:rStyle w:val="longtext"/>
          <w:i/>
          <w:sz w:val="18"/>
          <w:szCs w:val="18"/>
        </w:rPr>
        <w:t>announcement</w:t>
      </w:r>
      <w:r>
        <w:rPr>
          <w:rStyle w:val="longtext"/>
          <w:i/>
          <w:sz w:val="18"/>
          <w:szCs w:val="18"/>
          <w:lang w:val="id-ID"/>
        </w:rPr>
        <w:t xml:space="preserve"> board, or ask your teaching assistant.</w:t>
      </w:r>
    </w:p>
    <w:p w14:paraId="0FD98F46" w14:textId="77777777" w:rsidR="0041501F" w:rsidRDefault="0041501F" w:rsidP="0041501F">
      <w:pPr>
        <w:ind w:left="360"/>
        <w:jc w:val="both"/>
        <w:rPr>
          <w:rStyle w:val="longtext"/>
          <w:i/>
          <w:sz w:val="18"/>
          <w:szCs w:val="18"/>
        </w:rPr>
      </w:pPr>
    </w:p>
    <w:p w14:paraId="4E4CD5D8" w14:textId="5FDCBCA5" w:rsidR="004875D4" w:rsidRPr="004875D4" w:rsidRDefault="004875D4" w:rsidP="004875D4">
      <w:pPr>
        <w:pStyle w:val="ListParagraph"/>
        <w:numPr>
          <w:ilvl w:val="0"/>
          <w:numId w:val="19"/>
        </w:numPr>
        <w:tabs>
          <w:tab w:val="clear" w:pos="720"/>
        </w:tabs>
        <w:ind w:left="284" w:hanging="284"/>
        <w:jc w:val="both"/>
        <w:rPr>
          <w:lang w:val="id-ID"/>
        </w:rPr>
      </w:pPr>
      <w:r w:rsidRPr="004875D4">
        <w:rPr>
          <w:lang w:val="id-ID"/>
        </w:rPr>
        <w:t>Persentase penilaiaan untuk matakuliah in</w:t>
      </w:r>
      <w:r>
        <w:t>i</w:t>
      </w:r>
      <w:r w:rsidRPr="004875D4">
        <w:rPr>
          <w:lang w:val="id-ID"/>
        </w:rPr>
        <w:t xml:space="preserve"> adalah sebagai berikut: </w:t>
      </w:r>
    </w:p>
    <w:p w14:paraId="74B4A033" w14:textId="77777777" w:rsidR="004875D4" w:rsidRDefault="004875D4" w:rsidP="007A3421">
      <w:pPr>
        <w:ind w:firstLine="284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p w14:paraId="5072B179" w14:textId="77777777" w:rsidR="004875D4" w:rsidRPr="00BE3C75" w:rsidRDefault="004875D4" w:rsidP="004875D4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4875D4" w:rsidRPr="002B1798" w14:paraId="4D493D05" w14:textId="77777777" w:rsidTr="00C201AB">
        <w:tc>
          <w:tcPr>
            <w:tcW w:w="1800" w:type="dxa"/>
            <w:shd w:val="clear" w:color="auto" w:fill="D9D9D9" w:themeFill="background1" w:themeFillShade="D9"/>
          </w:tcPr>
          <w:p w14:paraId="5B0F4CFE" w14:textId="77777777" w:rsidR="004875D4" w:rsidRPr="002B1798" w:rsidRDefault="004875D4" w:rsidP="00C201AB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Tugas Mandiri</w:t>
            </w:r>
          </w:p>
          <w:p w14:paraId="75098489" w14:textId="77777777" w:rsidR="004875D4" w:rsidRPr="002B1798" w:rsidRDefault="004875D4" w:rsidP="00C201A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92E7AED" w14:textId="77777777" w:rsidR="004875D4" w:rsidRPr="002B1798" w:rsidRDefault="004875D4" w:rsidP="00C201AB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Proyek</w:t>
            </w:r>
          </w:p>
          <w:p w14:paraId="572E9303" w14:textId="77777777" w:rsidR="004875D4" w:rsidRPr="002B1798" w:rsidRDefault="004875D4" w:rsidP="00C201A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0CACDC8" w14:textId="77777777" w:rsidR="004875D4" w:rsidRPr="002B1798" w:rsidRDefault="004875D4" w:rsidP="00C201AB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6F453683" w14:textId="77777777" w:rsidR="004875D4" w:rsidRPr="002B1798" w:rsidRDefault="004875D4" w:rsidP="00C201A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4875D4" w14:paraId="2A05902F" w14:textId="77777777" w:rsidTr="00C201AB">
        <w:trPr>
          <w:trHeight w:val="422"/>
        </w:trPr>
        <w:tc>
          <w:tcPr>
            <w:tcW w:w="1800" w:type="dxa"/>
            <w:vAlign w:val="center"/>
          </w:tcPr>
          <w:p w14:paraId="0DB6C55B" w14:textId="77777777" w:rsidR="004875D4" w:rsidRPr="00D10870" w:rsidRDefault="004875D4" w:rsidP="00C201AB">
            <w:pPr>
              <w:jc w:val="center"/>
              <w:rPr>
                <w:bCs/>
              </w:rPr>
            </w:pPr>
            <w:r w:rsidRPr="00D10870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14:paraId="37BDF40C" w14:textId="77777777" w:rsidR="004875D4" w:rsidRPr="00D10870" w:rsidRDefault="004875D4" w:rsidP="00C201AB">
            <w:pPr>
              <w:jc w:val="center"/>
              <w:rPr>
                <w:bCs/>
              </w:rPr>
            </w:pPr>
            <w:r w:rsidRPr="00D10870">
              <w:rPr>
                <w:bCs/>
              </w:rPr>
              <w:t>60%</w:t>
            </w:r>
          </w:p>
        </w:tc>
        <w:tc>
          <w:tcPr>
            <w:tcW w:w="1800" w:type="dxa"/>
            <w:vAlign w:val="center"/>
          </w:tcPr>
          <w:p w14:paraId="0D484ED9" w14:textId="77777777" w:rsidR="004875D4" w:rsidRPr="00D10870" w:rsidRDefault="004875D4" w:rsidP="00C201AB">
            <w:pPr>
              <w:jc w:val="center"/>
              <w:rPr>
                <w:bCs/>
              </w:rPr>
            </w:pPr>
            <w:r w:rsidRPr="00D10870">
              <w:rPr>
                <w:bCs/>
              </w:rPr>
              <w:t>-</w:t>
            </w:r>
          </w:p>
        </w:tc>
      </w:tr>
    </w:tbl>
    <w:p w14:paraId="32791B24" w14:textId="77777777" w:rsidR="004875D4" w:rsidRDefault="004875D4" w:rsidP="004875D4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6B12F32A" w14:textId="77777777" w:rsidR="004875D4" w:rsidRPr="00571235" w:rsidRDefault="004875D4" w:rsidP="004875D4">
      <w:pPr>
        <w:numPr>
          <w:ilvl w:val="0"/>
          <w:numId w:val="19"/>
        </w:numPr>
        <w:ind w:left="360"/>
        <w:jc w:val="both"/>
        <w:rPr>
          <w:lang w:val="id-ID"/>
        </w:rPr>
      </w:pPr>
      <w:r w:rsidRPr="00BE3C75">
        <w:rPr>
          <w:lang w:val="id-ID"/>
        </w:rPr>
        <w:lastRenderedPageBreak/>
        <w:t xml:space="preserve">Software yang digunakan </w:t>
      </w:r>
      <w:r>
        <w:t xml:space="preserve">pada matakuliah ini adalah sebagai berikut: </w:t>
      </w:r>
    </w:p>
    <w:p w14:paraId="51079036" w14:textId="77777777" w:rsidR="004875D4" w:rsidRDefault="004875D4" w:rsidP="004875D4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p w14:paraId="2A344E7F" w14:textId="77777777" w:rsidR="004875D4" w:rsidRPr="006E5FEB" w:rsidRDefault="004875D4" w:rsidP="004875D4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4875D4" w14:paraId="29A36E2B" w14:textId="77777777" w:rsidTr="00C201AB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33B420AD" w14:textId="77777777" w:rsidR="004875D4" w:rsidRPr="007E1E52" w:rsidRDefault="004875D4" w:rsidP="00C201A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20564BB7" w14:textId="77777777" w:rsidR="004875D4" w:rsidRPr="00290165" w:rsidRDefault="004875D4" w:rsidP="00C201AB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4875D4" w14:paraId="0BF3D7D5" w14:textId="77777777" w:rsidTr="00C201AB">
        <w:trPr>
          <w:trHeight w:val="773"/>
        </w:trPr>
        <w:tc>
          <w:tcPr>
            <w:tcW w:w="4410" w:type="dxa"/>
            <w:vAlign w:val="center"/>
          </w:tcPr>
          <w:p w14:paraId="7DC6346B" w14:textId="75BD81F5" w:rsidR="004875D4" w:rsidRPr="00644F9A" w:rsidRDefault="004875D4" w:rsidP="00C201AB">
            <w:r w:rsidRPr="00644F9A">
              <w:t>Adobe Photoshop CC 20</w:t>
            </w:r>
            <w:r w:rsidR="00B66AA5">
              <w:t>20</w:t>
            </w:r>
          </w:p>
          <w:p w14:paraId="37D5F40B" w14:textId="77777777" w:rsidR="004875D4" w:rsidRDefault="004875D4" w:rsidP="00C201AB">
            <w:r w:rsidRPr="00644F9A">
              <w:t>Visual Studio Code</w:t>
            </w:r>
          </w:p>
          <w:p w14:paraId="2600178C" w14:textId="77777777" w:rsidR="004875D4" w:rsidRPr="00846160" w:rsidRDefault="004875D4" w:rsidP="00C201AB">
            <w:r>
              <w:t>jQuery 3</w:t>
            </w:r>
          </w:p>
          <w:p w14:paraId="6C942F9F" w14:textId="77777777" w:rsidR="004875D4" w:rsidRPr="00D10870" w:rsidRDefault="004875D4" w:rsidP="00C201AB">
            <w:pPr>
              <w:tabs>
                <w:tab w:val="num" w:pos="720"/>
              </w:tabs>
              <w:spacing w:after="160" w:line="256" w:lineRule="auto"/>
              <w:ind w:left="-13"/>
            </w:pPr>
            <w:r w:rsidRPr="00644F9A">
              <w:t>Firefox / Chrome</w:t>
            </w:r>
          </w:p>
        </w:tc>
      </w:tr>
    </w:tbl>
    <w:p w14:paraId="24ABBD9A" w14:textId="77777777" w:rsidR="004875D4" w:rsidRDefault="004875D4" w:rsidP="004875D4">
      <w:pPr>
        <w:pStyle w:val="Heading2"/>
        <w:numPr>
          <w:ilvl w:val="0"/>
          <w:numId w:val="19"/>
        </w:numPr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Ekstensi file yang harus disertakan dalam pengumpulan tugas mandiri dan proyek untuk matakuliah ini adalah sebagai berikut: </w:t>
      </w:r>
    </w:p>
    <w:p w14:paraId="6B9591C3" w14:textId="77777777" w:rsidR="004875D4" w:rsidRDefault="004875D4" w:rsidP="004875D4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 xml:space="preserve">File extensions should be included in assignment and project 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p w14:paraId="6405D75B" w14:textId="77777777" w:rsidR="004875D4" w:rsidRPr="00166B89" w:rsidRDefault="004875D4" w:rsidP="004875D4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  <w:gridCol w:w="4410"/>
      </w:tblGrid>
      <w:tr w:rsidR="004875D4" w14:paraId="0A919EE6" w14:textId="77777777" w:rsidTr="00C201AB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4F239F17" w14:textId="77777777" w:rsidR="004875D4" w:rsidRPr="007E1E52" w:rsidRDefault="004875D4" w:rsidP="00C201A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Tugas Mandiri</w:t>
            </w:r>
          </w:p>
          <w:p w14:paraId="249B17D0" w14:textId="77777777" w:rsidR="004875D4" w:rsidRPr="007E1E52" w:rsidRDefault="004875D4" w:rsidP="00C201AB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CED53F6" w14:textId="77777777" w:rsidR="004875D4" w:rsidRPr="007E1E52" w:rsidRDefault="004875D4" w:rsidP="00C201A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Proyek</w:t>
            </w:r>
          </w:p>
          <w:p w14:paraId="67BAF68E" w14:textId="77777777" w:rsidR="004875D4" w:rsidRPr="007E1E52" w:rsidRDefault="004875D4" w:rsidP="00C201A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4875D4" w14:paraId="429C75E4" w14:textId="77777777" w:rsidTr="00C201AB">
        <w:trPr>
          <w:trHeight w:val="620"/>
        </w:trPr>
        <w:tc>
          <w:tcPr>
            <w:tcW w:w="4410" w:type="dxa"/>
            <w:vAlign w:val="center"/>
          </w:tcPr>
          <w:p w14:paraId="0F8993F5" w14:textId="77777777" w:rsidR="004875D4" w:rsidRPr="00D10870" w:rsidRDefault="004875D4" w:rsidP="00C201AB">
            <w:pPr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PSD, HTM/HTML, image files (GIF/JPG/PNG), CSS</w:t>
            </w:r>
          </w:p>
        </w:tc>
        <w:tc>
          <w:tcPr>
            <w:tcW w:w="4410" w:type="dxa"/>
            <w:vAlign w:val="center"/>
          </w:tcPr>
          <w:p w14:paraId="2BFDCC89" w14:textId="77777777" w:rsidR="004875D4" w:rsidRPr="00D10870" w:rsidRDefault="004875D4" w:rsidP="00C201AB">
            <w:pPr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PSD, HTM/HTML, image files (GIF/JPG/PNG), CSS, JS</w:t>
            </w:r>
          </w:p>
        </w:tc>
      </w:tr>
    </w:tbl>
    <w:p w14:paraId="50BC6F76" w14:textId="6BE4B6E1" w:rsidR="005B66A9" w:rsidRDefault="005B66A9" w:rsidP="001E53FA">
      <w:pPr>
        <w:rPr>
          <w:lang w:val="id-ID"/>
        </w:rPr>
      </w:pPr>
    </w:p>
    <w:p w14:paraId="4048D8DD" w14:textId="45B46B54" w:rsidR="00900278" w:rsidRDefault="00900278" w:rsidP="001E53FA">
      <w:pPr>
        <w:rPr>
          <w:lang w:val="id-ID"/>
        </w:rPr>
      </w:pPr>
    </w:p>
    <w:p w14:paraId="35865593" w14:textId="7D8DBCFE" w:rsidR="00900278" w:rsidRDefault="00900278" w:rsidP="001E53FA">
      <w:pPr>
        <w:rPr>
          <w:lang w:val="id-ID"/>
        </w:rPr>
      </w:pPr>
    </w:p>
    <w:p w14:paraId="41985F40" w14:textId="0D8AE136" w:rsidR="00900278" w:rsidRDefault="00900278" w:rsidP="001E53FA">
      <w:pPr>
        <w:rPr>
          <w:lang w:val="id-ID"/>
        </w:rPr>
      </w:pPr>
    </w:p>
    <w:p w14:paraId="23EE889F" w14:textId="10FBF17D" w:rsidR="00900278" w:rsidRDefault="00900278" w:rsidP="001E53FA">
      <w:pPr>
        <w:rPr>
          <w:lang w:val="id-ID"/>
        </w:rPr>
      </w:pPr>
    </w:p>
    <w:p w14:paraId="2C6C04F4" w14:textId="4706D57D" w:rsidR="00900278" w:rsidRDefault="00900278" w:rsidP="001E53FA">
      <w:pPr>
        <w:rPr>
          <w:lang w:val="id-ID"/>
        </w:rPr>
      </w:pPr>
    </w:p>
    <w:p w14:paraId="6C38F5DF" w14:textId="603D6791" w:rsidR="00900278" w:rsidRDefault="00900278" w:rsidP="001E53FA">
      <w:pPr>
        <w:rPr>
          <w:lang w:val="id-ID"/>
        </w:rPr>
      </w:pPr>
    </w:p>
    <w:p w14:paraId="2EBB13BF" w14:textId="59F159B5" w:rsidR="00900278" w:rsidRDefault="00900278" w:rsidP="001E53FA">
      <w:pPr>
        <w:rPr>
          <w:lang w:val="id-ID"/>
        </w:rPr>
      </w:pPr>
    </w:p>
    <w:p w14:paraId="1B0B4DFF" w14:textId="1BBBEFEE" w:rsidR="00900278" w:rsidRDefault="00900278" w:rsidP="001E53FA">
      <w:pPr>
        <w:rPr>
          <w:lang w:val="id-ID"/>
        </w:rPr>
      </w:pPr>
    </w:p>
    <w:p w14:paraId="13F02B18" w14:textId="7FB202F1" w:rsidR="00900278" w:rsidRDefault="00900278" w:rsidP="001E53FA">
      <w:pPr>
        <w:rPr>
          <w:lang w:val="id-ID"/>
        </w:rPr>
      </w:pPr>
    </w:p>
    <w:p w14:paraId="6B27E5D6" w14:textId="74A9408B" w:rsidR="00900278" w:rsidRDefault="00900278" w:rsidP="001E53FA">
      <w:pPr>
        <w:rPr>
          <w:lang w:val="id-ID"/>
        </w:rPr>
      </w:pPr>
    </w:p>
    <w:p w14:paraId="1C1E13CD" w14:textId="48EA6A53" w:rsidR="00900278" w:rsidRDefault="00900278" w:rsidP="001E53FA">
      <w:pPr>
        <w:rPr>
          <w:lang w:val="id-ID"/>
        </w:rPr>
      </w:pPr>
    </w:p>
    <w:p w14:paraId="63FDDD99" w14:textId="1C6C2669" w:rsidR="00900278" w:rsidRDefault="00900278" w:rsidP="001E53FA">
      <w:pPr>
        <w:rPr>
          <w:lang w:val="id-ID"/>
        </w:rPr>
      </w:pPr>
    </w:p>
    <w:p w14:paraId="7C0A4D0D" w14:textId="323AF3CB" w:rsidR="00622859" w:rsidRDefault="00622859" w:rsidP="001E53FA">
      <w:pPr>
        <w:rPr>
          <w:lang w:val="id-ID"/>
        </w:rPr>
      </w:pPr>
    </w:p>
    <w:p w14:paraId="1AA78731" w14:textId="27FA317A" w:rsidR="00622859" w:rsidRDefault="00622859" w:rsidP="001E53FA">
      <w:pPr>
        <w:rPr>
          <w:lang w:val="id-ID"/>
        </w:rPr>
      </w:pPr>
    </w:p>
    <w:p w14:paraId="4448E485" w14:textId="3B739BEE" w:rsidR="00622859" w:rsidRDefault="00622859" w:rsidP="001E53FA">
      <w:pPr>
        <w:rPr>
          <w:lang w:val="id-ID"/>
        </w:rPr>
      </w:pPr>
    </w:p>
    <w:p w14:paraId="5D31DC97" w14:textId="5CE8729B" w:rsidR="00622859" w:rsidRDefault="00622859" w:rsidP="001E53FA">
      <w:pPr>
        <w:rPr>
          <w:lang w:val="id-ID"/>
        </w:rPr>
      </w:pPr>
    </w:p>
    <w:p w14:paraId="5C8197C6" w14:textId="72A85D3F" w:rsidR="00622859" w:rsidRDefault="00622859" w:rsidP="001E53FA">
      <w:pPr>
        <w:rPr>
          <w:lang w:val="id-ID"/>
        </w:rPr>
      </w:pPr>
    </w:p>
    <w:p w14:paraId="400E1D51" w14:textId="788787C3" w:rsidR="00622859" w:rsidRDefault="00622859" w:rsidP="001E53FA">
      <w:pPr>
        <w:rPr>
          <w:lang w:val="id-ID"/>
        </w:rPr>
      </w:pPr>
    </w:p>
    <w:p w14:paraId="02702DCB" w14:textId="2499723B" w:rsidR="00622859" w:rsidRDefault="00622859" w:rsidP="001E53FA">
      <w:pPr>
        <w:rPr>
          <w:lang w:val="id-ID"/>
        </w:rPr>
      </w:pPr>
    </w:p>
    <w:p w14:paraId="2DBFFEBB" w14:textId="399C0661" w:rsidR="00622859" w:rsidRDefault="00622859" w:rsidP="001E53FA">
      <w:pPr>
        <w:rPr>
          <w:lang w:val="id-ID"/>
        </w:rPr>
      </w:pPr>
    </w:p>
    <w:p w14:paraId="31AD84CA" w14:textId="68CC1325" w:rsidR="00622859" w:rsidRDefault="00622859" w:rsidP="001E53FA">
      <w:pPr>
        <w:rPr>
          <w:lang w:val="id-ID"/>
        </w:rPr>
      </w:pPr>
    </w:p>
    <w:p w14:paraId="78076381" w14:textId="4E814FBD" w:rsidR="00622859" w:rsidRDefault="00622859" w:rsidP="001E53FA">
      <w:pPr>
        <w:rPr>
          <w:lang w:val="id-ID"/>
        </w:rPr>
      </w:pPr>
    </w:p>
    <w:p w14:paraId="51DCD383" w14:textId="1FAB17DE" w:rsidR="00622859" w:rsidRDefault="00622859" w:rsidP="001E53FA">
      <w:pPr>
        <w:rPr>
          <w:lang w:val="id-ID"/>
        </w:rPr>
      </w:pPr>
    </w:p>
    <w:p w14:paraId="01BF59DF" w14:textId="24E778A9" w:rsidR="00622859" w:rsidRDefault="00622859" w:rsidP="001E53FA">
      <w:pPr>
        <w:rPr>
          <w:lang w:val="id-ID"/>
        </w:rPr>
      </w:pPr>
    </w:p>
    <w:p w14:paraId="5F0CAB29" w14:textId="040F247B" w:rsidR="00622859" w:rsidRDefault="00622859" w:rsidP="001E53FA">
      <w:pPr>
        <w:rPr>
          <w:lang w:val="id-ID"/>
        </w:rPr>
      </w:pPr>
    </w:p>
    <w:p w14:paraId="53F73B54" w14:textId="4EABEBA4" w:rsidR="00622859" w:rsidRDefault="00622859" w:rsidP="001E53FA">
      <w:pPr>
        <w:rPr>
          <w:lang w:val="id-ID"/>
        </w:rPr>
      </w:pPr>
    </w:p>
    <w:p w14:paraId="347BE286" w14:textId="0FADF065" w:rsidR="00622859" w:rsidRDefault="00622859" w:rsidP="001E53FA">
      <w:pPr>
        <w:rPr>
          <w:lang w:val="id-ID"/>
        </w:rPr>
      </w:pPr>
    </w:p>
    <w:p w14:paraId="1EEC11A2" w14:textId="616D3D81" w:rsidR="00622859" w:rsidRDefault="00622859" w:rsidP="001E53FA">
      <w:pPr>
        <w:rPr>
          <w:lang w:val="id-ID"/>
        </w:rPr>
      </w:pPr>
    </w:p>
    <w:p w14:paraId="36DD6CE8" w14:textId="67A7E176" w:rsidR="00622859" w:rsidRDefault="00622859" w:rsidP="001E53FA">
      <w:pPr>
        <w:rPr>
          <w:lang w:val="id-ID"/>
        </w:rPr>
      </w:pPr>
    </w:p>
    <w:p w14:paraId="2E815C43" w14:textId="77777777" w:rsidR="00622859" w:rsidRDefault="00622859" w:rsidP="001E53FA">
      <w:pPr>
        <w:rPr>
          <w:lang w:val="id-ID"/>
        </w:rPr>
      </w:pPr>
    </w:p>
    <w:p w14:paraId="4400BEC7" w14:textId="77777777" w:rsidR="00900278" w:rsidRDefault="00900278" w:rsidP="001E53FA">
      <w:pPr>
        <w:rPr>
          <w:lang w:val="id-ID"/>
        </w:rPr>
      </w:pPr>
    </w:p>
    <w:p w14:paraId="680CDDCD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0A5FCCE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0AE043EE" w14:textId="77777777" w:rsidR="00643F75" w:rsidRDefault="00643F75" w:rsidP="00643F75">
      <w:pPr>
        <w:rPr>
          <w:lang w:val="id-ID"/>
        </w:rPr>
      </w:pPr>
    </w:p>
    <w:p w14:paraId="59BDA4E8" w14:textId="4285CF79" w:rsidR="005D6FA6" w:rsidRDefault="00B526DB" w:rsidP="00187F5A">
      <w:pPr>
        <w:spacing w:line="360" w:lineRule="auto"/>
        <w:ind w:left="720" w:hanging="720"/>
        <w:jc w:val="center"/>
        <w:rPr>
          <w:b/>
        </w:rPr>
      </w:pPr>
      <w:r>
        <w:rPr>
          <w:b/>
        </w:rPr>
        <w:t>Burger KEng</w:t>
      </w:r>
    </w:p>
    <w:p w14:paraId="4CCA0608" w14:textId="77777777" w:rsidR="000C00A6" w:rsidRDefault="000C00A6" w:rsidP="005D6FA6">
      <w:pPr>
        <w:spacing w:line="360" w:lineRule="auto"/>
        <w:ind w:firstLine="720"/>
        <w:jc w:val="both"/>
        <w:rPr>
          <w:b/>
        </w:rPr>
      </w:pPr>
      <w:r w:rsidRPr="000C00A6">
        <w:rPr>
          <w:b/>
        </w:rPr>
        <w:t xml:space="preserve">Burger KEng </w:t>
      </w:r>
      <w:r w:rsidRPr="000C00A6">
        <w:rPr>
          <w:bCs/>
        </w:rPr>
        <w:t>is an American multinational chain of hamburger fast food restaurants. Headquartered in Miami-Dade County, Florida, the company was founded in 1953 as Insta-Burger King, a Jacksonville, Florida–based restaurant chain.</w:t>
      </w:r>
    </w:p>
    <w:p w14:paraId="38E921AD" w14:textId="6084F10D" w:rsidR="005D6FA6" w:rsidRDefault="00B17677" w:rsidP="005D6FA6">
      <w:pPr>
        <w:spacing w:line="360" w:lineRule="auto"/>
        <w:ind w:firstLine="720"/>
        <w:jc w:val="both"/>
      </w:pPr>
      <w:r>
        <w:t>With</w:t>
      </w:r>
      <w:r w:rsidR="005D6FA6">
        <w:t xml:space="preserve"> the growth of information technology, </w:t>
      </w:r>
      <w:r w:rsidR="00E07603">
        <w:rPr>
          <w:b/>
        </w:rPr>
        <w:t>Burger KEng</w:t>
      </w:r>
      <w:r w:rsidR="008037DF">
        <w:t xml:space="preserve"> </w:t>
      </w:r>
      <w:r w:rsidR="005D6FA6">
        <w:t>plans to</w:t>
      </w:r>
      <w:r w:rsidR="007A260E">
        <w:t xml:space="preserve"> dive into the world of digital business. First, </w:t>
      </w:r>
      <w:r w:rsidR="00E94551">
        <w:rPr>
          <w:b/>
        </w:rPr>
        <w:t>Burger KEng</w:t>
      </w:r>
      <w:r w:rsidR="00E94551">
        <w:t xml:space="preserve"> </w:t>
      </w:r>
      <w:r w:rsidR="007A260E">
        <w:t>must</w:t>
      </w:r>
      <w:r w:rsidR="005D6FA6">
        <w:t xml:space="preserve"> create </w:t>
      </w:r>
      <w:r>
        <w:t xml:space="preserve">a </w:t>
      </w:r>
      <w:r w:rsidR="005D6FA6">
        <w:rPr>
          <w:b/>
        </w:rPr>
        <w:t>logo</w:t>
      </w:r>
      <w:r w:rsidR="005D6FA6">
        <w:t xml:space="preserve"> and </w:t>
      </w:r>
      <w:r w:rsidR="005D6FA6">
        <w:rPr>
          <w:b/>
        </w:rPr>
        <w:t>company</w:t>
      </w:r>
      <w:r w:rsidR="005D6FA6">
        <w:t xml:space="preserve"> </w:t>
      </w:r>
      <w:r w:rsidR="005D6FA6">
        <w:rPr>
          <w:b/>
        </w:rPr>
        <w:t>website</w:t>
      </w:r>
      <w:r w:rsidR="005D6FA6">
        <w:t xml:space="preserve"> that represent</w:t>
      </w:r>
      <w:r>
        <w:t>s</w:t>
      </w:r>
      <w:r w:rsidR="005D6FA6">
        <w:t xml:space="preserve"> </w:t>
      </w:r>
      <w:r w:rsidR="00E94551">
        <w:rPr>
          <w:b/>
        </w:rPr>
        <w:t>Burger KEng</w:t>
      </w:r>
      <w:r w:rsidR="00E2348F" w:rsidRPr="00E2348F">
        <w:rPr>
          <w:b/>
        </w:rPr>
        <w:t>’s</w:t>
      </w:r>
      <w:r w:rsidR="005D6FA6">
        <w:t xml:space="preserve"> image. With this website</w:t>
      </w:r>
      <w:r>
        <w:t>'s</w:t>
      </w:r>
      <w:r w:rsidR="005D6FA6">
        <w:t xml:space="preserve"> existence, </w:t>
      </w:r>
      <w:r w:rsidR="00E94551">
        <w:rPr>
          <w:b/>
        </w:rPr>
        <w:t>Burger KEng</w:t>
      </w:r>
      <w:r w:rsidR="00E94551">
        <w:t xml:space="preserve"> </w:t>
      </w:r>
      <w:r w:rsidR="005D6FA6">
        <w:t>hopes they can improve their service towards their customer</w:t>
      </w:r>
      <w:r>
        <w:t>s</w:t>
      </w:r>
      <w:r w:rsidR="005D6FA6">
        <w:t xml:space="preserve">. </w:t>
      </w:r>
      <w:r w:rsidR="00504508" w:rsidRPr="005D6FA6">
        <w:rPr>
          <w:b/>
        </w:rPr>
        <w:t>Beaudei</w:t>
      </w:r>
      <w:r w:rsidR="00504508">
        <w:t xml:space="preserve"> </w:t>
      </w:r>
      <w:r w:rsidR="005D6FA6">
        <w:t xml:space="preserve">entrust you as a web designer to design and create their </w:t>
      </w:r>
      <w:r w:rsidR="005D6FA6">
        <w:rPr>
          <w:b/>
        </w:rPr>
        <w:t>logo</w:t>
      </w:r>
      <w:r w:rsidR="005D6FA6">
        <w:t xml:space="preserve"> and </w:t>
      </w:r>
      <w:r w:rsidR="005D6FA6">
        <w:rPr>
          <w:b/>
        </w:rPr>
        <w:t>company</w:t>
      </w:r>
      <w:r w:rsidR="005D6FA6">
        <w:t xml:space="preserve"> </w:t>
      </w:r>
      <w:r w:rsidR="005D6FA6">
        <w:rPr>
          <w:b/>
        </w:rPr>
        <w:t>website</w:t>
      </w:r>
      <w:r w:rsidR="005D6FA6">
        <w:t xml:space="preserve">. </w:t>
      </w:r>
    </w:p>
    <w:p w14:paraId="25902288" w14:textId="63B345F5" w:rsidR="005D6FA6" w:rsidRDefault="005D6FA6" w:rsidP="005D6FA6">
      <w:pPr>
        <w:spacing w:line="360" w:lineRule="auto"/>
        <w:jc w:val="both"/>
      </w:pPr>
      <w:r>
        <w:t xml:space="preserve">The requirements </w:t>
      </w:r>
      <w:r w:rsidR="00F2008B">
        <w:t>from</w:t>
      </w:r>
      <w:r>
        <w:t xml:space="preserve"> </w:t>
      </w:r>
      <w:r w:rsidR="00E94551">
        <w:rPr>
          <w:b/>
        </w:rPr>
        <w:t>Burger KEng</w:t>
      </w:r>
      <w:r w:rsidR="00E94551">
        <w:t xml:space="preserve"> </w:t>
      </w:r>
      <w:r>
        <w:t xml:space="preserve">are described </w:t>
      </w:r>
      <w:r w:rsidR="00F2008B">
        <w:t>below</w:t>
      </w:r>
      <w:r>
        <w:t>:</w:t>
      </w:r>
    </w:p>
    <w:p w14:paraId="29D64792" w14:textId="520A5210" w:rsidR="005D6FA6" w:rsidRPr="00921666" w:rsidRDefault="00E003EA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  <w:rPr>
          <w:strike/>
        </w:rPr>
      </w:pPr>
      <w:r w:rsidRPr="00921666">
        <w:rPr>
          <w:b/>
          <w:strike/>
        </w:rPr>
        <w:t>Burger KEng</w:t>
      </w:r>
      <w:r w:rsidRPr="00921666">
        <w:rPr>
          <w:strike/>
        </w:rPr>
        <w:t xml:space="preserve"> </w:t>
      </w:r>
      <w:r w:rsidR="005D6FA6" w:rsidRPr="00921666">
        <w:rPr>
          <w:strike/>
        </w:rPr>
        <w:t xml:space="preserve">needs a </w:t>
      </w:r>
      <w:r w:rsidR="005D6FA6" w:rsidRPr="00921666">
        <w:rPr>
          <w:b/>
          <w:strike/>
        </w:rPr>
        <w:t>logo</w:t>
      </w:r>
      <w:r w:rsidR="005D6FA6" w:rsidRPr="00921666">
        <w:rPr>
          <w:strike/>
        </w:rPr>
        <w:t xml:space="preserve"> that represents the image of </w:t>
      </w:r>
      <w:r w:rsidR="00F2008B" w:rsidRPr="00921666">
        <w:rPr>
          <w:strike/>
        </w:rPr>
        <w:t xml:space="preserve">a </w:t>
      </w:r>
      <w:r w:rsidR="005D6FA6" w:rsidRPr="00921666">
        <w:rPr>
          <w:strike/>
        </w:rPr>
        <w:t xml:space="preserve">company </w:t>
      </w:r>
      <w:r w:rsidR="00F2008B" w:rsidRPr="00921666">
        <w:rPr>
          <w:strike/>
        </w:rPr>
        <w:t>that</w:t>
      </w:r>
      <w:r w:rsidR="005D6FA6" w:rsidRPr="00921666">
        <w:rPr>
          <w:strike/>
        </w:rPr>
        <w:t xml:space="preserve"> has </w:t>
      </w:r>
      <w:r w:rsidR="00A43F9E" w:rsidRPr="00921666">
        <w:rPr>
          <w:b/>
          <w:strike/>
        </w:rPr>
        <w:t>product burger</w:t>
      </w:r>
      <w:r w:rsidR="005D6FA6" w:rsidRPr="00921666">
        <w:rPr>
          <w:strike/>
        </w:rPr>
        <w:t xml:space="preserve">. Consider the </w:t>
      </w:r>
      <w:r w:rsidR="005D6FA6" w:rsidRPr="00921666">
        <w:rPr>
          <w:b/>
          <w:strike/>
        </w:rPr>
        <w:t>shape</w:t>
      </w:r>
      <w:r w:rsidR="005D6FA6" w:rsidRPr="00921666">
        <w:rPr>
          <w:strike/>
        </w:rPr>
        <w:t xml:space="preserve"> and </w:t>
      </w:r>
      <w:r w:rsidR="005D6FA6" w:rsidRPr="00921666">
        <w:rPr>
          <w:b/>
          <w:strike/>
        </w:rPr>
        <w:t>colors</w:t>
      </w:r>
      <w:r w:rsidR="005D6FA6" w:rsidRPr="00921666">
        <w:rPr>
          <w:strike/>
        </w:rPr>
        <w:t xml:space="preserve"> when designing the </w:t>
      </w:r>
      <w:r w:rsidR="005D6FA6" w:rsidRPr="00921666">
        <w:rPr>
          <w:b/>
          <w:strike/>
        </w:rPr>
        <w:t>logo</w:t>
      </w:r>
      <w:r w:rsidR="005D6FA6" w:rsidRPr="00921666">
        <w:rPr>
          <w:strike/>
        </w:rPr>
        <w:t xml:space="preserve">. The logo will be created using </w:t>
      </w:r>
      <w:r w:rsidR="005D6FA6" w:rsidRPr="00921666">
        <w:rPr>
          <w:b/>
          <w:strike/>
        </w:rPr>
        <w:t>Adobe</w:t>
      </w:r>
      <w:r w:rsidR="005D6FA6" w:rsidRPr="00921666">
        <w:rPr>
          <w:strike/>
        </w:rPr>
        <w:t xml:space="preserve"> </w:t>
      </w:r>
      <w:r w:rsidR="005D6FA6" w:rsidRPr="00921666">
        <w:rPr>
          <w:b/>
          <w:strike/>
        </w:rPr>
        <w:t>Photoshop C</w:t>
      </w:r>
      <w:r w:rsidR="00020F12" w:rsidRPr="00921666">
        <w:rPr>
          <w:b/>
          <w:strike/>
        </w:rPr>
        <w:t>C 2020</w:t>
      </w:r>
      <w:r w:rsidR="005D6FA6" w:rsidRPr="00921666">
        <w:rPr>
          <w:strike/>
        </w:rPr>
        <w:t xml:space="preserve">, ensure no layers are </w:t>
      </w:r>
      <w:r w:rsidR="005D6FA6" w:rsidRPr="00921666">
        <w:rPr>
          <w:b/>
          <w:strike/>
        </w:rPr>
        <w:t>merged</w:t>
      </w:r>
      <w:r w:rsidR="005D6FA6" w:rsidRPr="00921666">
        <w:rPr>
          <w:strike/>
        </w:rPr>
        <w:t>.</w:t>
      </w:r>
    </w:p>
    <w:p w14:paraId="52C54A3A" w14:textId="2C50F45A" w:rsidR="005D6FA6" w:rsidRDefault="00BE0209" w:rsidP="00155C71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</w:pPr>
      <w:r>
        <w:rPr>
          <w:b/>
        </w:rPr>
        <w:t>Burger KEng</w:t>
      </w:r>
      <w:r>
        <w:t xml:space="preserve"> </w:t>
      </w:r>
      <w:r w:rsidR="005D6FA6">
        <w:t xml:space="preserve">wants you to design the </w:t>
      </w:r>
      <w:r w:rsidR="005D6FA6">
        <w:rPr>
          <w:b/>
        </w:rPr>
        <w:t>blueprint</w:t>
      </w:r>
      <w:r w:rsidR="005D6FA6">
        <w:t xml:space="preserve"> of your </w:t>
      </w:r>
      <w:r w:rsidR="005D6FA6">
        <w:rPr>
          <w:b/>
        </w:rPr>
        <w:t>homepage</w:t>
      </w:r>
      <w:r w:rsidR="005D6FA6">
        <w:t xml:space="preserve"> </w:t>
      </w:r>
      <w:r w:rsidR="00F2008B">
        <w:t>before making</w:t>
      </w:r>
      <w:r w:rsidR="005D6FA6">
        <w:t xml:space="preserve"> the HTML files. The </w:t>
      </w:r>
      <w:r w:rsidR="005D6FA6">
        <w:rPr>
          <w:b/>
        </w:rPr>
        <w:t>blueprint</w:t>
      </w:r>
      <w:r w:rsidR="005D6FA6">
        <w:t xml:space="preserve"> will be created using </w:t>
      </w:r>
      <w:r w:rsidR="005D6FA6">
        <w:rPr>
          <w:b/>
        </w:rPr>
        <w:t>Adobe</w:t>
      </w:r>
      <w:r w:rsidR="005D6FA6">
        <w:t xml:space="preserve"> </w:t>
      </w:r>
      <w:r w:rsidR="005D6FA6">
        <w:rPr>
          <w:b/>
        </w:rPr>
        <w:t>Photoshop C</w:t>
      </w:r>
      <w:r w:rsidR="0038130B">
        <w:rPr>
          <w:b/>
        </w:rPr>
        <w:t>C 2020</w:t>
      </w:r>
      <w:r w:rsidR="005D6FA6">
        <w:t xml:space="preserve">. Ensure the </w:t>
      </w:r>
      <w:r w:rsidR="005D6FA6">
        <w:rPr>
          <w:b/>
        </w:rPr>
        <w:t>blueprint</w:t>
      </w:r>
      <w:r w:rsidR="005D6FA6">
        <w:t xml:space="preserve"> that you create</w:t>
      </w:r>
      <w:r w:rsidR="00F2008B">
        <w:t>d</w:t>
      </w:r>
      <w:r w:rsidR="005D6FA6">
        <w:t xml:space="preserve"> </w:t>
      </w:r>
      <w:r w:rsidR="00B17677">
        <w:t>is</w:t>
      </w:r>
      <w:r w:rsidR="005D6FA6">
        <w:t xml:space="preserve"> the exact same with the website that you will make later. The </w:t>
      </w:r>
      <w:r w:rsidR="005D6FA6">
        <w:rPr>
          <w:b/>
        </w:rPr>
        <w:t xml:space="preserve">homepage blueprint </w:t>
      </w:r>
      <w:r w:rsidR="005D6FA6">
        <w:t xml:space="preserve">will contain </w:t>
      </w:r>
      <w:r w:rsidR="005D6FA6">
        <w:rPr>
          <w:b/>
        </w:rPr>
        <w:t>header</w:t>
      </w:r>
      <w:r w:rsidR="005D6FA6">
        <w:t xml:space="preserve">, </w:t>
      </w:r>
      <w:r w:rsidR="005D6FA6">
        <w:rPr>
          <w:b/>
        </w:rPr>
        <w:t>navigation</w:t>
      </w:r>
      <w:r w:rsidR="005D6FA6">
        <w:t xml:space="preserve">, </w:t>
      </w:r>
      <w:r w:rsidR="005D6FA6">
        <w:rPr>
          <w:b/>
        </w:rPr>
        <w:t>content</w:t>
      </w:r>
      <w:r w:rsidR="00B17677">
        <w:rPr>
          <w:b/>
        </w:rPr>
        <w:t>,</w:t>
      </w:r>
      <w:r w:rsidR="005D6FA6">
        <w:t xml:space="preserve"> and </w:t>
      </w:r>
      <w:r w:rsidR="005D6FA6">
        <w:rPr>
          <w:b/>
        </w:rPr>
        <w:t>footer</w:t>
      </w:r>
      <w:r w:rsidR="005D6FA6">
        <w:t xml:space="preserve"> as its structure.</w:t>
      </w:r>
    </w:p>
    <w:p w14:paraId="02E202F7" w14:textId="6E77BFA4" w:rsidR="005D6FA6" w:rsidRPr="005A1365" w:rsidRDefault="00155C71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</w:pPr>
      <w:r>
        <w:rPr>
          <w:b/>
        </w:rPr>
        <w:t>Burger KEng</w:t>
      </w:r>
      <w:r>
        <w:t xml:space="preserve"> </w:t>
      </w:r>
      <w:r w:rsidR="005D6FA6">
        <w:t>wants you to build the website attractive, appealing and fully function</w:t>
      </w:r>
      <w:r w:rsidR="00F2008B">
        <w:t>al</w:t>
      </w:r>
      <w:r w:rsidR="005D6FA6">
        <w:t>,</w:t>
      </w:r>
      <w:r w:rsidR="009448E8">
        <w:t xml:space="preserve"> and also make sure the website is </w:t>
      </w:r>
      <w:r w:rsidR="009448E8" w:rsidRPr="009448E8">
        <w:rPr>
          <w:b/>
        </w:rPr>
        <w:t>responsive</w:t>
      </w:r>
      <w:r w:rsidR="005D6FA6">
        <w:t xml:space="preserve">. The website should be accessible using </w:t>
      </w:r>
      <w:r w:rsidR="00B17677">
        <w:t xml:space="preserve">a </w:t>
      </w:r>
      <w:r w:rsidR="005D6FA6">
        <w:t xml:space="preserve">mobile phone in a perfect way. To achieve that, use </w:t>
      </w:r>
      <w:r w:rsidR="005D6FA6">
        <w:rPr>
          <w:b/>
        </w:rPr>
        <w:t xml:space="preserve">5 kinds of CSS property </w:t>
      </w:r>
      <w:r w:rsidR="005D6FA6">
        <w:t xml:space="preserve">and </w:t>
      </w:r>
      <w:r w:rsidR="005D6FA6">
        <w:rPr>
          <w:b/>
        </w:rPr>
        <w:t>JavaScript</w:t>
      </w:r>
      <w:r w:rsidR="005D6FA6">
        <w:t xml:space="preserve">. Use </w:t>
      </w:r>
      <w:r w:rsidR="005D6FA6">
        <w:rPr>
          <w:b/>
        </w:rPr>
        <w:t>Meta</w:t>
      </w:r>
      <w:r w:rsidR="005D6FA6">
        <w:t xml:space="preserve"> </w:t>
      </w:r>
      <w:r w:rsidR="005D6FA6">
        <w:rPr>
          <w:b/>
        </w:rPr>
        <w:t>viewport</w:t>
      </w:r>
      <w:r w:rsidR="005D6FA6">
        <w:t xml:space="preserve"> </w:t>
      </w:r>
      <w:r w:rsidR="005D6FA6">
        <w:rPr>
          <w:b/>
        </w:rPr>
        <w:t>tag</w:t>
      </w:r>
      <w:r w:rsidR="005D6FA6">
        <w:t xml:space="preserve"> and </w:t>
      </w:r>
      <w:r w:rsidR="005D6FA6">
        <w:rPr>
          <w:b/>
        </w:rPr>
        <w:t>media</w:t>
      </w:r>
      <w:r w:rsidR="005D6FA6">
        <w:t xml:space="preserve"> </w:t>
      </w:r>
      <w:r w:rsidR="005D6FA6">
        <w:rPr>
          <w:b/>
        </w:rPr>
        <w:t>screen</w:t>
      </w:r>
      <w:r w:rsidR="005D6FA6">
        <w:t xml:space="preserve"> </w:t>
      </w:r>
      <w:r w:rsidR="005D6FA6">
        <w:rPr>
          <w:b/>
        </w:rPr>
        <w:t>rule</w:t>
      </w:r>
      <w:r w:rsidR="005D6FA6">
        <w:t xml:space="preserve"> that will be applied if the screen is </w:t>
      </w:r>
      <w:r w:rsidR="005D6FA6">
        <w:rPr>
          <w:b/>
        </w:rPr>
        <w:t>below</w:t>
      </w:r>
      <w:r w:rsidR="005D6FA6">
        <w:t xml:space="preserve"> </w:t>
      </w:r>
      <w:r w:rsidR="00A7548F">
        <w:rPr>
          <w:b/>
        </w:rPr>
        <w:t>7</w:t>
      </w:r>
      <w:r w:rsidR="005D6FA6">
        <w:rPr>
          <w:b/>
        </w:rPr>
        <w:t>00px</w:t>
      </w:r>
      <w:r w:rsidR="005D6FA6">
        <w:t xml:space="preserve"> screen.</w:t>
      </w:r>
      <w:r w:rsidR="005D6FA6">
        <w:rPr>
          <w:b/>
        </w:rPr>
        <w:t xml:space="preserve"> </w:t>
      </w:r>
    </w:p>
    <w:p w14:paraId="0D3C055E" w14:textId="05033B93" w:rsidR="005A1365" w:rsidRPr="004C1583" w:rsidRDefault="005A1365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  <w:rPr>
          <w:strike/>
        </w:rPr>
      </w:pPr>
      <w:r w:rsidRPr="004C1583">
        <w:rPr>
          <w:b/>
          <w:strike/>
        </w:rPr>
        <w:t xml:space="preserve">Burger KEng </w:t>
      </w:r>
      <w:r w:rsidRPr="004C1583">
        <w:rPr>
          <w:bCs/>
          <w:strike/>
        </w:rPr>
        <w:t xml:space="preserve">also want to promote their </w:t>
      </w:r>
      <w:r w:rsidRPr="004C1583">
        <w:rPr>
          <w:b/>
          <w:strike/>
        </w:rPr>
        <w:t>social media</w:t>
      </w:r>
      <w:r w:rsidRPr="004C1583">
        <w:rPr>
          <w:bCs/>
          <w:strike/>
        </w:rPr>
        <w:t>, please include their social media icon on every page of their website, you can also put them on the footer.</w:t>
      </w:r>
    </w:p>
    <w:p w14:paraId="2C2E96C2" w14:textId="22A24167" w:rsidR="00D23946" w:rsidRPr="00BF1DCA" w:rsidRDefault="00D23946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  <w:rPr>
          <w:strike/>
        </w:rPr>
      </w:pPr>
      <w:r w:rsidRPr="00BF1DCA">
        <w:rPr>
          <w:bCs/>
          <w:strike/>
        </w:rPr>
        <w:t xml:space="preserve">Create web page screen saver using </w:t>
      </w:r>
      <w:r w:rsidRPr="00BF1DCA">
        <w:rPr>
          <w:b/>
          <w:strike/>
        </w:rPr>
        <w:t>HTML 5 canvas</w:t>
      </w:r>
      <w:r w:rsidR="00C107A7" w:rsidRPr="00BF1DCA">
        <w:rPr>
          <w:bCs/>
          <w:strike/>
        </w:rPr>
        <w:t>, after user idle for several second, the screen saver</w:t>
      </w:r>
      <w:r w:rsidR="00AC5EA4" w:rsidRPr="00BF1DCA">
        <w:rPr>
          <w:bCs/>
          <w:strike/>
        </w:rPr>
        <w:t xml:space="preserve"> animation</w:t>
      </w:r>
      <w:r w:rsidR="00C107A7" w:rsidRPr="00BF1DCA">
        <w:rPr>
          <w:bCs/>
          <w:strike/>
        </w:rPr>
        <w:t xml:space="preserve"> will show </w:t>
      </w:r>
      <w:r w:rsidR="00273370" w:rsidRPr="00BF1DCA">
        <w:rPr>
          <w:b/>
          <w:strike/>
        </w:rPr>
        <w:t xml:space="preserve">Burger KEng </w:t>
      </w:r>
      <w:r w:rsidR="00273370" w:rsidRPr="00BF1DCA">
        <w:rPr>
          <w:bCs/>
          <w:strike/>
        </w:rPr>
        <w:t>logo bouncing on the edges</w:t>
      </w:r>
      <w:r w:rsidR="00C107A7" w:rsidRPr="00BF1DCA">
        <w:rPr>
          <w:bCs/>
          <w:strike/>
        </w:rPr>
        <w:t>.</w:t>
      </w:r>
    </w:p>
    <w:p w14:paraId="33986D9C" w14:textId="2099A3FF" w:rsidR="005D6FA6" w:rsidRDefault="00B17677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</w:pPr>
      <w:r>
        <w:t>The w</w:t>
      </w:r>
      <w:r w:rsidR="005D6FA6">
        <w:t xml:space="preserve">ebsite consists of five main pages. </w:t>
      </w:r>
      <w:r w:rsidR="00E12341">
        <w:t>The</w:t>
      </w:r>
      <w:r w:rsidR="00A93084">
        <w:t>y</w:t>
      </w:r>
      <w:r w:rsidR="005D6FA6">
        <w:t xml:space="preserve"> are </w:t>
      </w:r>
      <w:r w:rsidR="00B30060">
        <w:rPr>
          <w:b/>
        </w:rPr>
        <w:t>Home</w:t>
      </w:r>
      <w:r w:rsidR="00B30060">
        <w:t xml:space="preserve">, </w:t>
      </w:r>
      <w:r w:rsidR="00643F04">
        <w:rPr>
          <w:b/>
        </w:rPr>
        <w:t>Gallery</w:t>
      </w:r>
      <w:r w:rsidR="00B30060">
        <w:t xml:space="preserve">, </w:t>
      </w:r>
      <w:r w:rsidR="00643F04">
        <w:rPr>
          <w:b/>
        </w:rPr>
        <w:t>Order</w:t>
      </w:r>
      <w:r w:rsidR="00B30060">
        <w:t xml:space="preserve">, </w:t>
      </w:r>
      <w:r w:rsidR="00B30139">
        <w:rPr>
          <w:b/>
        </w:rPr>
        <w:t xml:space="preserve">Create </w:t>
      </w:r>
      <w:r w:rsidR="00510C7E">
        <w:rPr>
          <w:b/>
        </w:rPr>
        <w:t>Burger</w:t>
      </w:r>
      <w:r w:rsidR="00643F04">
        <w:rPr>
          <w:b/>
        </w:rPr>
        <w:t>, Our Team</w:t>
      </w:r>
      <w:r w:rsidR="00A93084">
        <w:t xml:space="preserve">. </w:t>
      </w:r>
      <w:r w:rsidR="005D6FA6">
        <w:t xml:space="preserve">You </w:t>
      </w:r>
      <w:r w:rsidR="00B30060">
        <w:t>must</w:t>
      </w:r>
      <w:r w:rsidR="005D6FA6">
        <w:t xml:space="preserve"> create the </w:t>
      </w:r>
      <w:r w:rsidR="009C7F42">
        <w:rPr>
          <w:b/>
        </w:rPr>
        <w:t>N</w:t>
      </w:r>
      <w:r w:rsidR="005D6FA6">
        <w:rPr>
          <w:b/>
        </w:rPr>
        <w:t xml:space="preserve">avigation </w:t>
      </w:r>
      <w:r w:rsidR="009C7F42">
        <w:rPr>
          <w:b/>
        </w:rPr>
        <w:t>M</w:t>
      </w:r>
      <w:r w:rsidR="005D6FA6">
        <w:rPr>
          <w:b/>
        </w:rPr>
        <w:t>enu</w:t>
      </w:r>
      <w:r w:rsidR="005D6FA6">
        <w:t xml:space="preserve"> using </w:t>
      </w:r>
      <w:r w:rsidR="005D6FA6">
        <w:rPr>
          <w:b/>
        </w:rPr>
        <w:t xml:space="preserve">Drop </w:t>
      </w:r>
      <w:r w:rsidR="00541323">
        <w:rPr>
          <w:b/>
        </w:rPr>
        <w:t>D</w:t>
      </w:r>
      <w:r w:rsidR="005D6FA6">
        <w:rPr>
          <w:b/>
        </w:rPr>
        <w:t xml:space="preserve">own </w:t>
      </w:r>
      <w:r w:rsidR="00541323">
        <w:rPr>
          <w:b/>
        </w:rPr>
        <w:t>M</w:t>
      </w:r>
      <w:r w:rsidR="005D6FA6">
        <w:rPr>
          <w:b/>
        </w:rPr>
        <w:t xml:space="preserve">enu </w:t>
      </w:r>
      <w:r w:rsidR="005D6FA6">
        <w:t>using</w:t>
      </w:r>
      <w:r w:rsidR="005D6FA6">
        <w:rPr>
          <w:b/>
        </w:rPr>
        <w:t xml:space="preserve"> CSS</w:t>
      </w:r>
      <w:r w:rsidR="005D6FA6">
        <w:t>. Below are the requirements for each page:</w:t>
      </w:r>
    </w:p>
    <w:p w14:paraId="79B1D622" w14:textId="77777777" w:rsidR="005D6FA6" w:rsidRDefault="005D6FA6" w:rsidP="00472483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>
        <w:rPr>
          <w:b/>
        </w:rPr>
        <w:t>Home</w:t>
      </w:r>
    </w:p>
    <w:p w14:paraId="3670CCBD" w14:textId="217A380E" w:rsidR="005D6FA6" w:rsidRPr="00103F2A" w:rsidRDefault="00742413" w:rsidP="00821B27">
      <w:pPr>
        <w:pStyle w:val="ListParagraph"/>
        <w:spacing w:line="360" w:lineRule="auto"/>
        <w:ind w:left="567" w:firstLine="283"/>
        <w:jc w:val="both"/>
      </w:pPr>
      <w:r w:rsidRPr="00103F2A">
        <w:rPr>
          <w:b/>
        </w:rPr>
        <w:t>Burger KEng</w:t>
      </w:r>
      <w:r w:rsidRPr="00103F2A">
        <w:t xml:space="preserve"> </w:t>
      </w:r>
      <w:r w:rsidR="005D6FA6" w:rsidRPr="00103F2A">
        <w:t>wants this page</w:t>
      </w:r>
      <w:r w:rsidR="00F2008B" w:rsidRPr="00103F2A">
        <w:t xml:space="preserve"> to</w:t>
      </w:r>
      <w:r w:rsidR="005D6FA6" w:rsidRPr="00103F2A">
        <w:t xml:space="preserve"> show </w:t>
      </w:r>
      <w:r w:rsidR="00B17677" w:rsidRPr="00103F2A">
        <w:t xml:space="preserve">the </w:t>
      </w:r>
      <w:r w:rsidR="002234C6" w:rsidRPr="00103F2A">
        <w:rPr>
          <w:b/>
        </w:rPr>
        <w:t>best seller</w:t>
      </w:r>
      <w:r w:rsidR="002234C6" w:rsidRPr="00103F2A">
        <w:t xml:space="preserve"> and </w:t>
      </w:r>
      <w:r w:rsidR="002234C6" w:rsidRPr="00103F2A">
        <w:rPr>
          <w:b/>
        </w:rPr>
        <w:t>recommendation</w:t>
      </w:r>
      <w:r w:rsidR="002234C6" w:rsidRPr="00103F2A">
        <w:t xml:space="preserve"> products for </w:t>
      </w:r>
      <w:r w:rsidR="00B17677" w:rsidRPr="00103F2A">
        <w:t xml:space="preserve">the </w:t>
      </w:r>
      <w:r w:rsidR="002234C6" w:rsidRPr="00103F2A">
        <w:t>customer.</w:t>
      </w:r>
      <w:r w:rsidR="005D6FA6" w:rsidRPr="00103F2A">
        <w:t xml:space="preserve"> </w:t>
      </w:r>
      <w:r w:rsidRPr="00103F2A">
        <w:rPr>
          <w:b/>
        </w:rPr>
        <w:t>Burger KEng</w:t>
      </w:r>
      <w:r w:rsidRPr="00103F2A">
        <w:t xml:space="preserve"> </w:t>
      </w:r>
      <w:r w:rsidR="005D6FA6" w:rsidRPr="00103F2A">
        <w:t xml:space="preserve">also wants to have </w:t>
      </w:r>
      <w:r w:rsidR="00B17677" w:rsidRPr="00103F2A">
        <w:t xml:space="preserve">an </w:t>
      </w:r>
      <w:r w:rsidR="005D6FA6" w:rsidRPr="00103F2A">
        <w:rPr>
          <w:b/>
        </w:rPr>
        <w:t>image-slider</w:t>
      </w:r>
      <w:r w:rsidR="005D6FA6" w:rsidRPr="00103F2A">
        <w:t xml:space="preserve"> </w:t>
      </w:r>
      <w:r w:rsidR="00F2008B" w:rsidRPr="00103F2A">
        <w:t>using</w:t>
      </w:r>
      <w:r w:rsidR="003F2202" w:rsidRPr="00103F2A">
        <w:t xml:space="preserve"> </w:t>
      </w:r>
      <w:r w:rsidR="003F2202" w:rsidRPr="00103F2A">
        <w:rPr>
          <w:b/>
        </w:rPr>
        <w:t>JQuery</w:t>
      </w:r>
      <w:r w:rsidR="00937FB8" w:rsidRPr="00103F2A">
        <w:rPr>
          <w:b/>
        </w:rPr>
        <w:t xml:space="preserve"> animation </w:t>
      </w:r>
      <w:r w:rsidR="00937FB8" w:rsidRPr="00103F2A">
        <w:rPr>
          <w:bCs/>
        </w:rPr>
        <w:t>effect</w:t>
      </w:r>
      <w:r w:rsidR="003F2202" w:rsidRPr="00103F2A">
        <w:t xml:space="preserve"> </w:t>
      </w:r>
      <w:r w:rsidR="005D6FA6" w:rsidRPr="00103F2A">
        <w:t xml:space="preserve">on this page to show the latest </w:t>
      </w:r>
      <w:r w:rsidR="0026627A" w:rsidRPr="00103F2A">
        <w:rPr>
          <w:b/>
        </w:rPr>
        <w:t>product</w:t>
      </w:r>
      <w:r w:rsidR="00733C1A" w:rsidRPr="00103F2A">
        <w:rPr>
          <w:b/>
        </w:rPr>
        <w:t xml:space="preserve"> </w:t>
      </w:r>
      <w:r w:rsidR="00733C1A" w:rsidRPr="00103F2A">
        <w:rPr>
          <w:bCs/>
        </w:rPr>
        <w:t>and/or</w:t>
      </w:r>
      <w:r w:rsidR="00733C1A" w:rsidRPr="00103F2A">
        <w:rPr>
          <w:b/>
        </w:rPr>
        <w:t xml:space="preserve"> news</w:t>
      </w:r>
      <w:r w:rsidR="00733C1A" w:rsidRPr="00103F2A">
        <w:rPr>
          <w:bCs/>
        </w:rPr>
        <w:t xml:space="preserve"> and/or </w:t>
      </w:r>
      <w:r w:rsidR="00733C1A" w:rsidRPr="00103F2A">
        <w:rPr>
          <w:b/>
        </w:rPr>
        <w:t>promotion</w:t>
      </w:r>
      <w:r w:rsidR="005F3870" w:rsidRPr="00103F2A">
        <w:rPr>
          <w:b/>
        </w:rPr>
        <w:t xml:space="preserve"> </w:t>
      </w:r>
      <w:r w:rsidR="005F3870" w:rsidRPr="00103F2A">
        <w:rPr>
          <w:bCs/>
        </w:rPr>
        <w:t xml:space="preserve">of </w:t>
      </w:r>
      <w:r w:rsidR="005F3870" w:rsidRPr="00103F2A">
        <w:rPr>
          <w:b/>
          <w:bCs/>
        </w:rPr>
        <w:t>Burger KEng</w:t>
      </w:r>
      <w:r w:rsidR="005D6FA6" w:rsidRPr="00103F2A">
        <w:t>.</w:t>
      </w:r>
    </w:p>
    <w:p w14:paraId="206B4834" w14:textId="4C71F6E2" w:rsidR="005D6FA6" w:rsidRDefault="00864EDE" w:rsidP="00472483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>
        <w:rPr>
          <w:b/>
        </w:rPr>
        <w:lastRenderedPageBreak/>
        <w:t>Gallery</w:t>
      </w:r>
    </w:p>
    <w:p w14:paraId="71F4F332" w14:textId="21A7BBB8" w:rsidR="00821B27" w:rsidRPr="00BF0F2B" w:rsidRDefault="005D6FA6" w:rsidP="00AC5CE5">
      <w:pPr>
        <w:pStyle w:val="ListParagraph"/>
        <w:spacing w:line="360" w:lineRule="auto"/>
        <w:ind w:left="284" w:firstLine="283"/>
        <w:jc w:val="both"/>
        <w:rPr>
          <w:strike/>
        </w:rPr>
      </w:pPr>
      <w:r w:rsidRPr="00BF0F2B">
        <w:rPr>
          <w:strike/>
        </w:rPr>
        <w:t xml:space="preserve">This page provides </w:t>
      </w:r>
      <w:r w:rsidR="00AA2716" w:rsidRPr="00BF0F2B">
        <w:rPr>
          <w:b/>
          <w:strike/>
        </w:rPr>
        <w:t xml:space="preserve">all </w:t>
      </w:r>
      <w:r w:rsidR="00DF59C2" w:rsidRPr="00BF0F2B">
        <w:rPr>
          <w:strike/>
        </w:rPr>
        <w:t>product</w:t>
      </w:r>
      <w:r w:rsidR="004D5879" w:rsidRPr="00BF0F2B">
        <w:rPr>
          <w:strike/>
        </w:rPr>
        <w:t>s</w:t>
      </w:r>
      <w:r w:rsidR="00DF59C2" w:rsidRPr="00BF0F2B">
        <w:rPr>
          <w:strike/>
        </w:rPr>
        <w:t xml:space="preserve"> </w:t>
      </w:r>
      <w:r w:rsidR="00BB7581" w:rsidRPr="00BF0F2B">
        <w:rPr>
          <w:strike/>
        </w:rPr>
        <w:t xml:space="preserve">provided by </w:t>
      </w:r>
      <w:r w:rsidR="00C01DB7" w:rsidRPr="00BF0F2B">
        <w:rPr>
          <w:strike/>
        </w:rPr>
        <w:t>company</w:t>
      </w:r>
      <w:r w:rsidR="00BB7581" w:rsidRPr="00BF0F2B">
        <w:rPr>
          <w:strike/>
        </w:rPr>
        <w:t>.</w:t>
      </w:r>
      <w:r w:rsidR="008D2A9E" w:rsidRPr="00BF0F2B">
        <w:rPr>
          <w:strike/>
        </w:rPr>
        <w:t xml:space="preserve"> Display list of their menus including </w:t>
      </w:r>
      <w:r w:rsidR="008D2A9E" w:rsidRPr="00BF0F2B">
        <w:rPr>
          <w:b/>
          <w:bCs/>
          <w:strike/>
        </w:rPr>
        <w:t>image</w:t>
      </w:r>
      <w:r w:rsidR="008D2A9E" w:rsidRPr="00BF0F2B">
        <w:rPr>
          <w:strike/>
        </w:rPr>
        <w:t xml:space="preserve">, </w:t>
      </w:r>
      <w:r w:rsidR="008D2A9E" w:rsidRPr="00BF0F2B">
        <w:rPr>
          <w:b/>
          <w:bCs/>
          <w:strike/>
        </w:rPr>
        <w:t>name</w:t>
      </w:r>
      <w:r w:rsidR="008D2A9E" w:rsidRPr="00BF0F2B">
        <w:rPr>
          <w:strike/>
        </w:rPr>
        <w:t xml:space="preserve">, and </w:t>
      </w:r>
      <w:r w:rsidR="008D2A9E" w:rsidRPr="00BF0F2B">
        <w:rPr>
          <w:b/>
          <w:bCs/>
          <w:strike/>
        </w:rPr>
        <w:t>price</w:t>
      </w:r>
      <w:r w:rsidR="008D2A9E" w:rsidRPr="00BF0F2B">
        <w:rPr>
          <w:strike/>
        </w:rPr>
        <w:t xml:space="preserve"> for each menu</w:t>
      </w:r>
    </w:p>
    <w:p w14:paraId="202735FA" w14:textId="39A2193D" w:rsidR="005D6FA6" w:rsidRDefault="004B34DE" w:rsidP="00472483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>
        <w:rPr>
          <w:b/>
        </w:rPr>
        <w:t>Order</w:t>
      </w:r>
    </w:p>
    <w:p w14:paraId="1B4E7FD4" w14:textId="2D803679" w:rsidR="005D6FA6" w:rsidRDefault="005D6FA6" w:rsidP="00821B27">
      <w:pPr>
        <w:pStyle w:val="ListParagraph"/>
        <w:spacing w:line="360" w:lineRule="auto"/>
        <w:ind w:left="567" w:firstLine="283"/>
        <w:jc w:val="both"/>
      </w:pPr>
      <w:r>
        <w:t xml:space="preserve">This page </w:t>
      </w:r>
      <w:r w:rsidR="0058113D">
        <w:t xml:space="preserve">provides </w:t>
      </w:r>
      <w:r w:rsidR="00B17677">
        <w:t xml:space="preserve">a </w:t>
      </w:r>
      <w:r w:rsidR="005672D6">
        <w:rPr>
          <w:b/>
        </w:rPr>
        <w:t>order</w:t>
      </w:r>
      <w:r w:rsidR="0058113D">
        <w:t xml:space="preserve"> menu for </w:t>
      </w:r>
      <w:r w:rsidR="00B17677">
        <w:t xml:space="preserve">the </w:t>
      </w:r>
      <w:r w:rsidR="0058113D">
        <w:t xml:space="preserve">customer. </w:t>
      </w:r>
      <w:r w:rsidR="003F2202">
        <w:t>Customer</w:t>
      </w:r>
      <w:r w:rsidR="003F2202" w:rsidRPr="003F2202">
        <w:t xml:space="preserve"> need</w:t>
      </w:r>
      <w:r w:rsidR="003F2202">
        <w:t>s</w:t>
      </w:r>
      <w:r w:rsidR="003F2202" w:rsidRPr="003F2202">
        <w:t xml:space="preserve"> to submit some personal information such as </w:t>
      </w:r>
      <w:r w:rsidR="003F2202" w:rsidRPr="00EF5123">
        <w:rPr>
          <w:b/>
        </w:rPr>
        <w:t>name, email</w:t>
      </w:r>
      <w:r w:rsidR="000450BC">
        <w:rPr>
          <w:b/>
        </w:rPr>
        <w:t>, phone number</w:t>
      </w:r>
      <w:r w:rsidR="003F2202" w:rsidRPr="00EF5123">
        <w:rPr>
          <w:b/>
        </w:rPr>
        <w:t>, address</w:t>
      </w:r>
      <w:r w:rsidR="003F2202">
        <w:t xml:space="preserve"> </w:t>
      </w:r>
      <w:r w:rsidR="003F2202" w:rsidRPr="003F2202">
        <w:t xml:space="preserve">and </w:t>
      </w:r>
      <w:r w:rsidR="00114E4D">
        <w:rPr>
          <w:b/>
        </w:rPr>
        <w:t xml:space="preserve">product information </w:t>
      </w:r>
      <w:r w:rsidR="00114E4D">
        <w:rPr>
          <w:bCs/>
        </w:rPr>
        <w:t xml:space="preserve">such as Menu, and serving type. </w:t>
      </w:r>
      <w:r w:rsidR="003F2202" w:rsidRPr="003F2202">
        <w:t xml:space="preserve">You are also asked to create </w:t>
      </w:r>
      <w:r w:rsidR="003F2202" w:rsidRPr="003F2202">
        <w:rPr>
          <w:b/>
        </w:rPr>
        <w:t>5 kinds of form components</w:t>
      </w:r>
      <w:r w:rsidR="003F2202">
        <w:t xml:space="preserve"> and </w:t>
      </w:r>
      <w:r w:rsidR="003F2202" w:rsidRPr="003F2202">
        <w:rPr>
          <w:b/>
        </w:rPr>
        <w:t>5 kinds of validation</w:t>
      </w:r>
      <w:r w:rsidR="003F2202">
        <w:t xml:space="preserve">. For validation, you must create it using </w:t>
      </w:r>
      <w:r w:rsidR="003F2202" w:rsidRPr="00EF5123">
        <w:rPr>
          <w:b/>
        </w:rPr>
        <w:t>JavaScript</w:t>
      </w:r>
      <w:r w:rsidR="0051269B">
        <w:rPr>
          <w:b/>
        </w:rPr>
        <w:t xml:space="preserve"> </w:t>
      </w:r>
      <w:r w:rsidR="0051269B">
        <w:t xml:space="preserve">and </w:t>
      </w:r>
      <w:r w:rsidR="0051269B">
        <w:rPr>
          <w:b/>
        </w:rPr>
        <w:t>don’t use regular expression</w:t>
      </w:r>
      <w:r w:rsidR="003F2202">
        <w:t>.</w:t>
      </w:r>
    </w:p>
    <w:p w14:paraId="2D8AB0D9" w14:textId="3DD0117D" w:rsidR="005D6FA6" w:rsidRDefault="00CD2DF5" w:rsidP="00472483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>
        <w:rPr>
          <w:b/>
        </w:rPr>
        <w:t xml:space="preserve">Create </w:t>
      </w:r>
      <w:r w:rsidR="004E4934">
        <w:rPr>
          <w:b/>
        </w:rPr>
        <w:t>Burger</w:t>
      </w:r>
      <w:r>
        <w:rPr>
          <w:b/>
        </w:rPr>
        <w:t xml:space="preserve"> </w:t>
      </w:r>
    </w:p>
    <w:p w14:paraId="121F10DA" w14:textId="113594EF" w:rsidR="001C38AF" w:rsidRDefault="00A03703" w:rsidP="00821B27">
      <w:pPr>
        <w:pStyle w:val="ListParagraph"/>
        <w:spacing w:line="360" w:lineRule="auto"/>
        <w:ind w:left="567" w:firstLine="283"/>
        <w:jc w:val="both"/>
      </w:pPr>
      <w:r>
        <w:t xml:space="preserve">This Page allow user to select what ingredient they want in their burger’s and submit them to </w:t>
      </w:r>
      <w:r w:rsidR="001C3A34" w:rsidRPr="00CD4B6A">
        <w:rPr>
          <w:b/>
          <w:bCs/>
        </w:rPr>
        <w:t>B</w:t>
      </w:r>
      <w:r w:rsidRPr="00CD4B6A">
        <w:rPr>
          <w:b/>
          <w:bCs/>
        </w:rPr>
        <w:t>urger KEng</w:t>
      </w:r>
      <w:r>
        <w:t xml:space="preserve"> company as a new idea for their next product, please provide user with what ingredient they can choose</w:t>
      </w:r>
      <w:r w:rsidR="000950A5">
        <w:t xml:space="preserve"> such as</w:t>
      </w:r>
      <w:r w:rsidR="001C38AF">
        <w:t>:</w:t>
      </w:r>
    </w:p>
    <w:p w14:paraId="1B30FDB5" w14:textId="1EE4F7F1" w:rsidR="00AC7CBB" w:rsidRDefault="00204BCD" w:rsidP="00204BCD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  <w:bCs/>
        </w:rPr>
      </w:pPr>
      <w:r w:rsidRPr="00204BCD">
        <w:rPr>
          <w:b/>
          <w:bCs/>
        </w:rPr>
        <w:t>Bread</w:t>
      </w:r>
    </w:p>
    <w:p w14:paraId="5108A38E" w14:textId="00162F4D" w:rsidR="00204BCD" w:rsidRPr="00BF0F2B" w:rsidRDefault="00204BCD" w:rsidP="00204BCD">
      <w:pPr>
        <w:pStyle w:val="ListParagraph"/>
        <w:spacing w:line="360" w:lineRule="auto"/>
        <w:ind w:left="1570"/>
        <w:jc w:val="both"/>
        <w:rPr>
          <w:strike/>
        </w:rPr>
      </w:pPr>
      <w:r w:rsidRPr="00BF0F2B">
        <w:rPr>
          <w:strike/>
        </w:rPr>
        <w:t xml:space="preserve">Customer can choose between </w:t>
      </w:r>
      <w:r w:rsidRPr="00BF0F2B">
        <w:rPr>
          <w:b/>
          <w:bCs/>
          <w:strike/>
        </w:rPr>
        <w:t>Regular</w:t>
      </w:r>
      <w:r w:rsidRPr="00BF0F2B">
        <w:rPr>
          <w:strike/>
        </w:rPr>
        <w:t xml:space="preserve"> or </w:t>
      </w:r>
      <w:r w:rsidRPr="00BF0F2B">
        <w:rPr>
          <w:b/>
          <w:bCs/>
          <w:strike/>
        </w:rPr>
        <w:t>Wheat</w:t>
      </w:r>
      <w:r w:rsidRPr="00BF0F2B">
        <w:rPr>
          <w:strike/>
        </w:rPr>
        <w:t xml:space="preserve"> </w:t>
      </w:r>
      <w:r w:rsidRPr="00BF0F2B">
        <w:rPr>
          <w:b/>
          <w:bCs/>
          <w:strike/>
        </w:rPr>
        <w:t>Bread</w:t>
      </w:r>
    </w:p>
    <w:p w14:paraId="340806F4" w14:textId="489EAB58" w:rsidR="00204BCD" w:rsidRDefault="00204BCD" w:rsidP="00204BCD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  <w:bCs/>
        </w:rPr>
      </w:pPr>
      <w:r w:rsidRPr="00204BCD">
        <w:rPr>
          <w:b/>
          <w:bCs/>
        </w:rPr>
        <w:t>Meat</w:t>
      </w:r>
    </w:p>
    <w:p w14:paraId="0A202391" w14:textId="6A7D6B4D" w:rsidR="00DC4F2D" w:rsidRPr="00BF0F2B" w:rsidRDefault="00CA4E13" w:rsidP="00DC4F2D">
      <w:pPr>
        <w:pStyle w:val="ListParagraph"/>
        <w:spacing w:line="360" w:lineRule="auto"/>
        <w:ind w:left="1570"/>
        <w:jc w:val="both"/>
        <w:rPr>
          <w:strike/>
        </w:rPr>
      </w:pPr>
      <w:r w:rsidRPr="00BF0F2B">
        <w:rPr>
          <w:strike/>
        </w:rPr>
        <w:t xml:space="preserve">Customer can choose between </w:t>
      </w:r>
      <w:r w:rsidRPr="00BF0F2B">
        <w:rPr>
          <w:b/>
          <w:bCs/>
          <w:strike/>
        </w:rPr>
        <w:t>Beef</w:t>
      </w:r>
      <w:r w:rsidRPr="00BF0F2B">
        <w:rPr>
          <w:strike/>
        </w:rPr>
        <w:t xml:space="preserve">, </w:t>
      </w:r>
      <w:r w:rsidRPr="00BF0F2B">
        <w:rPr>
          <w:b/>
          <w:bCs/>
          <w:strike/>
        </w:rPr>
        <w:t>Chicken</w:t>
      </w:r>
      <w:r w:rsidRPr="00BF0F2B">
        <w:rPr>
          <w:strike/>
        </w:rPr>
        <w:t xml:space="preserve"> or </w:t>
      </w:r>
      <w:r w:rsidRPr="00BF0F2B">
        <w:rPr>
          <w:b/>
          <w:bCs/>
          <w:strike/>
        </w:rPr>
        <w:t>Fish</w:t>
      </w:r>
    </w:p>
    <w:p w14:paraId="563EC872" w14:textId="13FEC7EC" w:rsidR="00204BCD" w:rsidRDefault="00204BCD" w:rsidP="00204BCD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  <w:bCs/>
        </w:rPr>
      </w:pPr>
      <w:r w:rsidRPr="00204BCD">
        <w:rPr>
          <w:b/>
          <w:bCs/>
        </w:rPr>
        <w:t>Sauce</w:t>
      </w:r>
    </w:p>
    <w:p w14:paraId="30486F51" w14:textId="722E1812" w:rsidR="00F15546" w:rsidRPr="00BF0F2B" w:rsidRDefault="00F15546" w:rsidP="00F15546">
      <w:pPr>
        <w:pStyle w:val="ListParagraph"/>
        <w:spacing w:line="360" w:lineRule="auto"/>
        <w:ind w:left="1570"/>
        <w:jc w:val="both"/>
        <w:rPr>
          <w:strike/>
        </w:rPr>
      </w:pPr>
      <w:r w:rsidRPr="00BF0F2B">
        <w:rPr>
          <w:strike/>
        </w:rPr>
        <w:t xml:space="preserve">Customer can combine sauces such as </w:t>
      </w:r>
      <w:r w:rsidRPr="00BF0F2B">
        <w:rPr>
          <w:b/>
          <w:bCs/>
          <w:strike/>
        </w:rPr>
        <w:t>Mushroom</w:t>
      </w:r>
      <w:r w:rsidRPr="00BF0F2B">
        <w:rPr>
          <w:strike/>
        </w:rPr>
        <w:t xml:space="preserve">, </w:t>
      </w:r>
      <w:r w:rsidRPr="00BF0F2B">
        <w:rPr>
          <w:b/>
          <w:bCs/>
          <w:strike/>
        </w:rPr>
        <w:t>Barbeque</w:t>
      </w:r>
      <w:r w:rsidRPr="00BF0F2B">
        <w:rPr>
          <w:strike/>
        </w:rPr>
        <w:t xml:space="preserve">, </w:t>
      </w:r>
      <w:r w:rsidRPr="00BF0F2B">
        <w:rPr>
          <w:b/>
          <w:bCs/>
          <w:strike/>
        </w:rPr>
        <w:t>Chilli</w:t>
      </w:r>
      <w:r w:rsidRPr="00BF0F2B">
        <w:rPr>
          <w:strike/>
        </w:rPr>
        <w:t xml:space="preserve"> or </w:t>
      </w:r>
      <w:r w:rsidRPr="00BF0F2B">
        <w:rPr>
          <w:b/>
          <w:bCs/>
          <w:strike/>
        </w:rPr>
        <w:t>Cheese</w:t>
      </w:r>
      <w:r w:rsidRPr="00BF0F2B">
        <w:rPr>
          <w:strike/>
        </w:rPr>
        <w:t>.</w:t>
      </w:r>
    </w:p>
    <w:p w14:paraId="353C7185" w14:textId="75C57BB7" w:rsidR="00204BCD" w:rsidRDefault="00204BCD" w:rsidP="00204BCD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  <w:bCs/>
        </w:rPr>
      </w:pPr>
      <w:r w:rsidRPr="00204BCD">
        <w:rPr>
          <w:b/>
          <w:bCs/>
        </w:rPr>
        <w:t>Vegetable</w:t>
      </w:r>
    </w:p>
    <w:p w14:paraId="3428177D" w14:textId="5C5D3DD0" w:rsidR="00B8718D" w:rsidRPr="00BF0F2B" w:rsidRDefault="00E75E1D" w:rsidP="00B8718D">
      <w:pPr>
        <w:pStyle w:val="ListParagraph"/>
        <w:spacing w:line="360" w:lineRule="auto"/>
        <w:ind w:left="1570"/>
        <w:jc w:val="both"/>
        <w:rPr>
          <w:strike/>
        </w:rPr>
      </w:pPr>
      <w:r w:rsidRPr="00BF0F2B">
        <w:rPr>
          <w:strike/>
        </w:rPr>
        <w:t>Customer can choose whether to have vegetables or not</w:t>
      </w:r>
    </w:p>
    <w:p w14:paraId="001930E1" w14:textId="75F73A0E" w:rsidR="00795844" w:rsidRPr="006D6A11" w:rsidRDefault="00733DD2" w:rsidP="00733DD2">
      <w:pPr>
        <w:pStyle w:val="ListParagraph"/>
        <w:spacing w:line="360" w:lineRule="auto"/>
        <w:ind w:left="540"/>
        <w:jc w:val="both"/>
        <w:rPr>
          <w:strike/>
        </w:rPr>
      </w:pPr>
      <w:r w:rsidRPr="006D6A11">
        <w:rPr>
          <w:strike/>
        </w:rPr>
        <w:t xml:space="preserve">The page has to </w:t>
      </w:r>
      <w:r w:rsidRPr="006D6A11">
        <w:rPr>
          <w:b/>
          <w:bCs/>
          <w:strike/>
        </w:rPr>
        <w:t xml:space="preserve">show a correspondent </w:t>
      </w:r>
      <w:r w:rsidR="00515669" w:rsidRPr="006D6A11">
        <w:rPr>
          <w:b/>
          <w:bCs/>
          <w:strike/>
        </w:rPr>
        <w:t>Burger</w:t>
      </w:r>
      <w:r w:rsidRPr="006D6A11">
        <w:rPr>
          <w:b/>
          <w:bCs/>
          <w:strike/>
        </w:rPr>
        <w:t xml:space="preserve"> image based on customer’s selected </w:t>
      </w:r>
      <w:r w:rsidR="00B93C81" w:rsidRPr="006D6A11">
        <w:rPr>
          <w:b/>
          <w:bCs/>
          <w:strike/>
        </w:rPr>
        <w:t>ingredients</w:t>
      </w:r>
      <w:r w:rsidR="00B93C81" w:rsidRPr="006D6A11">
        <w:rPr>
          <w:strike/>
        </w:rPr>
        <w:t>.</w:t>
      </w:r>
      <w:r w:rsidR="005A0C93" w:rsidRPr="006D6A11">
        <w:rPr>
          <w:strike/>
        </w:rPr>
        <w:t xml:space="preserve"> At the end of the page, there is a </w:t>
      </w:r>
      <w:r w:rsidR="005A0C93" w:rsidRPr="006D6A11">
        <w:rPr>
          <w:b/>
          <w:bCs/>
          <w:strike/>
        </w:rPr>
        <w:t>“Add To Cart”</w:t>
      </w:r>
      <w:r w:rsidR="005A0C93" w:rsidRPr="006D6A11">
        <w:rPr>
          <w:strike/>
        </w:rPr>
        <w:t xml:space="preserve"> Button</w:t>
      </w:r>
      <w:r w:rsidR="00B4027C" w:rsidRPr="006D6A11">
        <w:rPr>
          <w:strike/>
        </w:rPr>
        <w:t>.</w:t>
      </w:r>
    </w:p>
    <w:p w14:paraId="506DE913" w14:textId="4C8AD0C9" w:rsidR="00755FA3" w:rsidRDefault="007F07B2" w:rsidP="00472483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>
        <w:rPr>
          <w:b/>
        </w:rPr>
        <w:t>Our Team</w:t>
      </w:r>
    </w:p>
    <w:p w14:paraId="72DCB6BA" w14:textId="53E9E1A4" w:rsidR="005D6FA6" w:rsidRPr="0025514E" w:rsidRDefault="00755FA3" w:rsidP="00821B27">
      <w:pPr>
        <w:pStyle w:val="ListParagraph"/>
        <w:spacing w:line="360" w:lineRule="auto"/>
        <w:ind w:left="567" w:firstLine="283"/>
        <w:jc w:val="both"/>
        <w:rPr>
          <w:strike/>
        </w:rPr>
      </w:pPr>
      <w:r w:rsidRPr="0025514E">
        <w:rPr>
          <w:strike/>
        </w:rPr>
        <w:t xml:space="preserve">This page shows the </w:t>
      </w:r>
      <w:r w:rsidR="006A0088" w:rsidRPr="0025514E">
        <w:rPr>
          <w:strike/>
        </w:rPr>
        <w:t xml:space="preserve">Important Role on </w:t>
      </w:r>
      <w:r w:rsidR="006A0088" w:rsidRPr="0025514E">
        <w:rPr>
          <w:b/>
          <w:bCs/>
          <w:strike/>
        </w:rPr>
        <w:t>Burger KEng</w:t>
      </w:r>
      <w:r w:rsidR="006A0088" w:rsidRPr="0025514E">
        <w:rPr>
          <w:strike/>
        </w:rPr>
        <w:t xml:space="preserve"> company, please provide </w:t>
      </w:r>
      <w:r w:rsidR="006A0088" w:rsidRPr="0025514E">
        <w:rPr>
          <w:b/>
          <w:bCs/>
          <w:strike/>
        </w:rPr>
        <w:t>photo</w:t>
      </w:r>
      <w:r w:rsidR="006A0088" w:rsidRPr="0025514E">
        <w:rPr>
          <w:strike/>
        </w:rPr>
        <w:t xml:space="preserve">, </w:t>
      </w:r>
      <w:r w:rsidR="006A0088" w:rsidRPr="0025514E">
        <w:rPr>
          <w:b/>
          <w:bCs/>
          <w:strike/>
        </w:rPr>
        <w:t>role</w:t>
      </w:r>
      <w:r w:rsidR="006A0088" w:rsidRPr="0025514E">
        <w:rPr>
          <w:strike/>
        </w:rPr>
        <w:t xml:space="preserve">, and </w:t>
      </w:r>
      <w:r w:rsidR="006A0088" w:rsidRPr="0025514E">
        <w:rPr>
          <w:b/>
          <w:bCs/>
          <w:strike/>
        </w:rPr>
        <w:t xml:space="preserve">name </w:t>
      </w:r>
      <w:r w:rsidR="006A0088" w:rsidRPr="0025514E">
        <w:rPr>
          <w:strike/>
        </w:rPr>
        <w:t>of</w:t>
      </w:r>
      <w:r w:rsidR="006A0088" w:rsidRPr="0025514E">
        <w:rPr>
          <w:b/>
          <w:bCs/>
          <w:strike/>
        </w:rPr>
        <w:t xml:space="preserve"> </w:t>
      </w:r>
      <w:r w:rsidR="00747953" w:rsidRPr="0025514E">
        <w:rPr>
          <w:strike/>
        </w:rPr>
        <w:t xml:space="preserve">the employee of </w:t>
      </w:r>
      <w:r w:rsidR="00747953" w:rsidRPr="0025514E">
        <w:rPr>
          <w:b/>
          <w:bCs/>
          <w:strike/>
        </w:rPr>
        <w:t>Burger KEng</w:t>
      </w:r>
      <w:r w:rsidR="006B634F" w:rsidRPr="0025514E">
        <w:rPr>
          <w:b/>
          <w:bCs/>
          <w:strike/>
        </w:rPr>
        <w:t xml:space="preserve">, </w:t>
      </w:r>
      <w:r w:rsidR="006B634F" w:rsidRPr="0025514E">
        <w:rPr>
          <w:strike/>
        </w:rPr>
        <w:t>the data and picture can be dummy</w:t>
      </w:r>
      <w:r w:rsidR="004D022B" w:rsidRPr="0025514E">
        <w:rPr>
          <w:strike/>
        </w:rPr>
        <w:t xml:space="preserve"> </w:t>
      </w:r>
      <w:r w:rsidR="00C92DA8" w:rsidRPr="0025514E">
        <w:rPr>
          <w:strike/>
        </w:rPr>
        <w:t>and</w:t>
      </w:r>
      <w:r w:rsidR="00296F1D" w:rsidRPr="0025514E">
        <w:rPr>
          <w:strike/>
        </w:rPr>
        <w:t>/or</w:t>
      </w:r>
      <w:r w:rsidR="004D022B" w:rsidRPr="0025514E">
        <w:rPr>
          <w:strike/>
        </w:rPr>
        <w:t xml:space="preserve"> illustration</w:t>
      </w:r>
      <w:r w:rsidR="00747953" w:rsidRPr="0025514E">
        <w:rPr>
          <w:b/>
          <w:bCs/>
          <w:strike/>
        </w:rPr>
        <w:t>.</w:t>
      </w:r>
    </w:p>
    <w:p w14:paraId="4CE34D8B" w14:textId="1CF0B828" w:rsidR="00472483" w:rsidRDefault="00472483" w:rsidP="00472483">
      <w:pPr>
        <w:pStyle w:val="ListParagraph"/>
        <w:spacing w:line="360" w:lineRule="auto"/>
        <w:ind w:left="284" w:firstLine="283"/>
        <w:jc w:val="both"/>
        <w:rPr>
          <w:b/>
        </w:rPr>
      </w:pPr>
    </w:p>
    <w:p w14:paraId="59D595B2" w14:textId="71DCAC39" w:rsidR="005C40B8" w:rsidRDefault="005C40B8" w:rsidP="00472483">
      <w:pPr>
        <w:pStyle w:val="ListParagraph"/>
        <w:spacing w:line="360" w:lineRule="auto"/>
        <w:ind w:left="284" w:firstLine="283"/>
        <w:jc w:val="both"/>
        <w:rPr>
          <w:b/>
        </w:rPr>
      </w:pPr>
    </w:p>
    <w:p w14:paraId="39C7E963" w14:textId="45515D58" w:rsidR="005C40B8" w:rsidRDefault="005C40B8" w:rsidP="00472483">
      <w:pPr>
        <w:pStyle w:val="ListParagraph"/>
        <w:spacing w:line="360" w:lineRule="auto"/>
        <w:ind w:left="284" w:firstLine="283"/>
        <w:jc w:val="both"/>
        <w:rPr>
          <w:b/>
        </w:rPr>
      </w:pPr>
    </w:p>
    <w:p w14:paraId="5D76E5C3" w14:textId="35596027" w:rsidR="005C40B8" w:rsidRDefault="005C40B8" w:rsidP="00472483">
      <w:pPr>
        <w:pStyle w:val="ListParagraph"/>
        <w:spacing w:line="360" w:lineRule="auto"/>
        <w:ind w:left="284" w:firstLine="283"/>
        <w:jc w:val="both"/>
        <w:rPr>
          <w:b/>
        </w:rPr>
      </w:pPr>
    </w:p>
    <w:p w14:paraId="40CA8ABD" w14:textId="4027FB19" w:rsidR="005C40B8" w:rsidRDefault="005C40B8" w:rsidP="00472483">
      <w:pPr>
        <w:pStyle w:val="ListParagraph"/>
        <w:spacing w:line="360" w:lineRule="auto"/>
        <w:ind w:left="284" w:firstLine="283"/>
        <w:jc w:val="both"/>
        <w:rPr>
          <w:b/>
        </w:rPr>
      </w:pPr>
    </w:p>
    <w:p w14:paraId="58D8B7F6" w14:textId="77777777" w:rsidR="004746A4" w:rsidRPr="00755FA3" w:rsidRDefault="004746A4" w:rsidP="00472483">
      <w:pPr>
        <w:pStyle w:val="ListParagraph"/>
        <w:spacing w:line="360" w:lineRule="auto"/>
        <w:ind w:left="284" w:firstLine="283"/>
        <w:jc w:val="both"/>
        <w:rPr>
          <w:b/>
        </w:rPr>
      </w:pPr>
    </w:p>
    <w:p w14:paraId="185AECFE" w14:textId="77777777" w:rsidR="005D6FA6" w:rsidRDefault="005D6FA6" w:rsidP="005D6FA6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lastRenderedPageBreak/>
        <w:t>Guidelines:</w:t>
      </w:r>
    </w:p>
    <w:p w14:paraId="734283A5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Design your website by observing the principles of </w:t>
      </w:r>
      <w:r>
        <w:rPr>
          <w:b/>
        </w:rPr>
        <w:t>human and computer interaction</w:t>
      </w:r>
      <w:r>
        <w:t xml:space="preserve">. Set up your site as creative as possible but still strive for </w:t>
      </w:r>
      <w:r>
        <w:rPr>
          <w:b/>
        </w:rPr>
        <w:t>consistency</w:t>
      </w:r>
      <w:r>
        <w:t>.</w:t>
      </w:r>
    </w:p>
    <w:p w14:paraId="59C133B2" w14:textId="52A086F5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The </w:t>
      </w:r>
      <w:r>
        <w:rPr>
          <w:b/>
        </w:rPr>
        <w:t>logo</w:t>
      </w:r>
      <w:r>
        <w:t xml:space="preserve"> and </w:t>
      </w:r>
      <w:r>
        <w:rPr>
          <w:b/>
        </w:rPr>
        <w:t>blueprint</w:t>
      </w:r>
      <w:r>
        <w:t xml:space="preserve"> (only </w:t>
      </w:r>
      <w:r>
        <w:rPr>
          <w:b/>
        </w:rPr>
        <w:t>homepage)</w:t>
      </w:r>
      <w:r>
        <w:t xml:space="preserve"> must be designed using </w:t>
      </w:r>
      <w:r>
        <w:rPr>
          <w:b/>
        </w:rPr>
        <w:t>Adobe Photoshop C</w:t>
      </w:r>
      <w:r w:rsidR="001E01E2">
        <w:rPr>
          <w:b/>
        </w:rPr>
        <w:t>C 2020</w:t>
      </w:r>
      <w:r>
        <w:rPr>
          <w:b/>
        </w:rPr>
        <w:t xml:space="preserve"> </w:t>
      </w:r>
      <w:r>
        <w:t>and make sure</w:t>
      </w:r>
      <w:r>
        <w:rPr>
          <w:b/>
        </w:rPr>
        <w:t xml:space="preserve"> no layers are merged</w:t>
      </w:r>
      <w:r>
        <w:t>.</w:t>
      </w:r>
    </w:p>
    <w:p w14:paraId="63E91D16" w14:textId="76247494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Consider the </w:t>
      </w:r>
      <w:r>
        <w:rPr>
          <w:b/>
        </w:rPr>
        <w:t>color</w:t>
      </w:r>
      <w:r>
        <w:t xml:space="preserve">, </w:t>
      </w:r>
      <w:r>
        <w:rPr>
          <w:b/>
        </w:rPr>
        <w:t>font</w:t>
      </w:r>
      <w:r>
        <w:t xml:space="preserve">, </w:t>
      </w:r>
      <w:r>
        <w:rPr>
          <w:b/>
        </w:rPr>
        <w:t>image</w:t>
      </w:r>
      <w:r>
        <w:t xml:space="preserve">, </w:t>
      </w:r>
      <w:r>
        <w:rPr>
          <w:b/>
        </w:rPr>
        <w:t>size</w:t>
      </w:r>
      <w:r w:rsidR="00B17677">
        <w:rPr>
          <w:b/>
        </w:rPr>
        <w:t>,</w:t>
      </w:r>
      <w:r>
        <w:rPr>
          <w:b/>
        </w:rPr>
        <w:t xml:space="preserve"> </w:t>
      </w:r>
      <w:r>
        <w:t xml:space="preserve">and </w:t>
      </w:r>
      <w:r>
        <w:rPr>
          <w:b/>
        </w:rPr>
        <w:t>layout</w:t>
      </w:r>
      <w:r>
        <w:t xml:space="preserve"> that you use to design the logo and website.</w:t>
      </w:r>
    </w:p>
    <w:p w14:paraId="010DC4A4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All </w:t>
      </w:r>
      <w:r>
        <w:rPr>
          <w:b/>
        </w:rPr>
        <w:t>pages mentioned in the requirement</w:t>
      </w:r>
      <w:r>
        <w:t xml:space="preserve"> should be created </w:t>
      </w:r>
      <w:r>
        <w:rPr>
          <w:b/>
        </w:rPr>
        <w:t>based on your template design</w:t>
      </w:r>
      <w:r>
        <w:t>.</w:t>
      </w:r>
    </w:p>
    <w:p w14:paraId="083D6D6C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Use only </w:t>
      </w:r>
      <w:r>
        <w:rPr>
          <w:b/>
        </w:rPr>
        <w:t>external</w:t>
      </w:r>
      <w:r>
        <w:t xml:space="preserve"> </w:t>
      </w:r>
      <w:r>
        <w:rPr>
          <w:b/>
        </w:rPr>
        <w:t>CSS</w:t>
      </w:r>
      <w:r>
        <w:t xml:space="preserve">. </w:t>
      </w:r>
      <w:r>
        <w:rPr>
          <w:b/>
        </w:rPr>
        <w:t>Internal</w:t>
      </w:r>
      <w:r>
        <w:t xml:space="preserve"> or </w:t>
      </w:r>
      <w:r>
        <w:rPr>
          <w:b/>
        </w:rPr>
        <w:t>inline</w:t>
      </w:r>
      <w:r>
        <w:t xml:space="preserve"> </w:t>
      </w:r>
      <w:r>
        <w:rPr>
          <w:b/>
        </w:rPr>
        <w:t>CSS</w:t>
      </w:r>
      <w:r>
        <w:t xml:space="preserve"> will not be </w:t>
      </w:r>
      <w:r>
        <w:rPr>
          <w:b/>
        </w:rPr>
        <w:t>marked</w:t>
      </w:r>
      <w:r>
        <w:t>.</w:t>
      </w:r>
    </w:p>
    <w:p w14:paraId="379B714C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  <w:rPr>
          <w:b/>
        </w:rPr>
      </w:pPr>
      <w:r>
        <w:t xml:space="preserve">Use </w:t>
      </w:r>
      <w:r>
        <w:rPr>
          <w:b/>
        </w:rPr>
        <w:t>CSS box positioning concept</w:t>
      </w:r>
      <w:r>
        <w:t xml:space="preserve"> to design your web structure</w:t>
      </w:r>
      <w:r>
        <w:rPr>
          <w:b/>
        </w:rPr>
        <w:t>, do not use table for the layout.</w:t>
      </w:r>
    </w:p>
    <w:p w14:paraId="61564444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Consider the language you use, including spelling and grammar, feel free to choose either </w:t>
      </w:r>
      <w:r>
        <w:rPr>
          <w:b/>
        </w:rPr>
        <w:t>Bahasa</w:t>
      </w:r>
      <w:r>
        <w:t xml:space="preserve"> or </w:t>
      </w:r>
      <w:r>
        <w:rPr>
          <w:b/>
        </w:rPr>
        <w:t>English</w:t>
      </w:r>
      <w:r>
        <w:t>, but you cannot have both at the same time.</w:t>
      </w:r>
    </w:p>
    <w:p w14:paraId="38A93820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Make your website </w:t>
      </w:r>
      <w:r>
        <w:rPr>
          <w:b/>
        </w:rPr>
        <w:t xml:space="preserve">responsive </w:t>
      </w:r>
      <w:r>
        <w:t xml:space="preserve">so it can deliver in any size, particularly for </w:t>
      </w:r>
      <w:r>
        <w:rPr>
          <w:b/>
        </w:rPr>
        <w:t>desktops</w:t>
      </w:r>
      <w:r>
        <w:t xml:space="preserve">, </w:t>
      </w:r>
      <w:r>
        <w:rPr>
          <w:b/>
        </w:rPr>
        <w:t>tablets</w:t>
      </w:r>
      <w:r>
        <w:t xml:space="preserve"> and </w:t>
      </w:r>
      <w:r>
        <w:rPr>
          <w:b/>
        </w:rPr>
        <w:t>mobile devices</w:t>
      </w:r>
      <w:r>
        <w:t>.</w:t>
      </w:r>
    </w:p>
    <w:p w14:paraId="4EDAE410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>Organize your files with subdirectories.</w:t>
      </w:r>
    </w:p>
    <w:p w14:paraId="3E6C1BBF" w14:textId="77777777" w:rsidR="005D6FA6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</w:pPr>
      <w:r>
        <w:t>Include references (link from a website, book) that you use in creating the website.</w:t>
      </w:r>
    </w:p>
    <w:p w14:paraId="46E40D63" w14:textId="77777777" w:rsidR="00377DD6" w:rsidRDefault="00377DD6" w:rsidP="005D6FA6">
      <w:pPr>
        <w:spacing w:line="360" w:lineRule="auto"/>
        <w:jc w:val="both"/>
      </w:pPr>
    </w:p>
    <w:p w14:paraId="157FF231" w14:textId="77777777" w:rsidR="005D6FA6" w:rsidRDefault="005D6FA6" w:rsidP="005D6FA6">
      <w:pPr>
        <w:spacing w:line="360" w:lineRule="auto"/>
        <w:jc w:val="both"/>
        <w:rPr>
          <w:b/>
        </w:rPr>
      </w:pPr>
      <w:r>
        <w:rPr>
          <w:b/>
        </w:rPr>
        <w:t>Must be collected:</w:t>
      </w:r>
    </w:p>
    <w:p w14:paraId="687AEBC2" w14:textId="77777777" w:rsidR="005D6FA6" w:rsidRDefault="005D6FA6" w:rsidP="005D6FA6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>
        <w:t>Logo (*.psd).</w:t>
      </w:r>
    </w:p>
    <w:p w14:paraId="4EB366E3" w14:textId="77777777" w:rsidR="005D6FA6" w:rsidRDefault="005D6FA6" w:rsidP="005D6FA6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>
        <w:t xml:space="preserve">Web template for </w:t>
      </w:r>
      <w:r>
        <w:rPr>
          <w:b/>
        </w:rPr>
        <w:t>homepage</w:t>
      </w:r>
      <w:r>
        <w:t xml:space="preserve"> (*.psd).</w:t>
      </w:r>
    </w:p>
    <w:p w14:paraId="537F0481" w14:textId="77777777" w:rsidR="005D6FA6" w:rsidRDefault="005D6FA6" w:rsidP="005D6FA6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>
        <w:t>Website (*.html / *.htm, *.css, *.js).</w:t>
      </w:r>
    </w:p>
    <w:p w14:paraId="4ADCB43C" w14:textId="77777777" w:rsidR="005D6FA6" w:rsidRDefault="005D6FA6" w:rsidP="005D6FA6">
      <w:pPr>
        <w:spacing w:line="360" w:lineRule="auto"/>
        <w:jc w:val="both"/>
      </w:pPr>
    </w:p>
    <w:p w14:paraId="0FFB46CE" w14:textId="77777777" w:rsidR="005D6FA6" w:rsidRDefault="005D6FA6" w:rsidP="005D6FA6">
      <w:pPr>
        <w:spacing w:line="360" w:lineRule="auto"/>
        <w:jc w:val="both"/>
        <w:rPr>
          <w:rStyle w:val="longtext"/>
          <w:shd w:val="clear" w:color="auto" w:fill="FFFFFF"/>
        </w:rPr>
      </w:pPr>
      <w:r>
        <w:rPr>
          <w:rStyle w:val="longtext"/>
          <w:shd w:val="clear" w:color="auto" w:fill="FFFFFF"/>
        </w:rPr>
        <w:t>Here are the rules that you must follow to create your project:</w:t>
      </w:r>
    </w:p>
    <w:p w14:paraId="35D7FA9E" w14:textId="77777777" w:rsidR="005D6FA6" w:rsidRDefault="005D6FA6" w:rsidP="005D6FA6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Use appropriate software for this subject based on </w:t>
      </w:r>
      <w:r>
        <w:rPr>
          <w:b/>
        </w:rPr>
        <w:t xml:space="preserve">Sistem Praktikum </w:t>
      </w:r>
      <w:r>
        <w:t>that can be downloaded from Binusmaya.</w:t>
      </w:r>
    </w:p>
    <w:p w14:paraId="39B65890" w14:textId="77777777" w:rsidR="005D6FA6" w:rsidRDefault="005D6FA6" w:rsidP="005D6FA6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  <w:rPr>
          <w:rStyle w:val="longtext"/>
        </w:rPr>
      </w:pPr>
      <w:r>
        <w:rPr>
          <w:color w:val="000000"/>
        </w:rPr>
        <w:t xml:space="preserve">Collect appropriate files for this subject based on </w:t>
      </w:r>
      <w:r>
        <w:rPr>
          <w:b/>
        </w:rPr>
        <w:t xml:space="preserve">Sistem Praktikum </w:t>
      </w:r>
      <w:r>
        <w:t>that can be downloaded from Binusmaya.</w:t>
      </w:r>
    </w:p>
    <w:p w14:paraId="23706BFF" w14:textId="77777777" w:rsidR="005D6FA6" w:rsidRDefault="005D6FA6" w:rsidP="005D6FA6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>
        <w:rPr>
          <w:rStyle w:val="longtext"/>
          <w:shd w:val="clear" w:color="auto" w:fill="FFFFFF"/>
        </w:rPr>
        <w:t>Include the other files that can support your project, such as:</w:t>
      </w:r>
    </w:p>
    <w:p w14:paraId="2AEBEDC1" w14:textId="77777777" w:rsidR="005D6FA6" w:rsidRDefault="005D6FA6" w:rsidP="005D6FA6">
      <w:pPr>
        <w:numPr>
          <w:ilvl w:val="1"/>
          <w:numId w:val="17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All files in your project</w:t>
      </w:r>
    </w:p>
    <w:p w14:paraId="380CCFF8" w14:textId="77777777" w:rsidR="005D6FA6" w:rsidRDefault="005D6FA6" w:rsidP="005D6FA6">
      <w:pPr>
        <w:numPr>
          <w:ilvl w:val="1"/>
          <w:numId w:val="17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Other files (image, audio, video, etc.) used in your project</w:t>
      </w:r>
    </w:p>
    <w:p w14:paraId="5E93222D" w14:textId="77777777" w:rsidR="005D6FA6" w:rsidRDefault="005D6FA6" w:rsidP="005D6FA6">
      <w:pPr>
        <w:numPr>
          <w:ilvl w:val="1"/>
          <w:numId w:val="17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*.DOC file (documentation of your project) that contains the reference links of additional files (image, audio, video, etc.) used in your project</w:t>
      </w:r>
    </w:p>
    <w:p w14:paraId="4D930452" w14:textId="77777777" w:rsidR="005D6FA6" w:rsidRDefault="005D6FA6" w:rsidP="005D6FA6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</w:pPr>
      <w:r>
        <w:rPr>
          <w:color w:val="000000"/>
        </w:rPr>
        <w:t>If there are some hidden creativities, please note them in the existing documentation because they can greatly affect your project score</w:t>
      </w:r>
    </w:p>
    <w:p w14:paraId="1C198DD1" w14:textId="77777777" w:rsidR="005D6FA6" w:rsidRDefault="005D6FA6" w:rsidP="005D6FA6">
      <w:pPr>
        <w:spacing w:line="360" w:lineRule="auto"/>
        <w:jc w:val="both"/>
        <w:rPr>
          <w:lang w:val="id-ID"/>
        </w:rPr>
      </w:pPr>
    </w:p>
    <w:p w14:paraId="1B623E1B" w14:textId="77777777" w:rsidR="005D6FA6" w:rsidRDefault="005D6FA6" w:rsidP="005D6FA6">
      <w:pPr>
        <w:spacing w:line="360" w:lineRule="auto"/>
        <w:jc w:val="center"/>
      </w:pPr>
      <w:r>
        <w:rPr>
          <w:b/>
          <w:color w:val="000000"/>
        </w:rPr>
        <w:t>If you do not understand, please ask your assistant!</w:t>
      </w:r>
    </w:p>
    <w:p w14:paraId="589AB3D0" w14:textId="022CB1C0" w:rsidR="00BC6DE8" w:rsidRPr="00A32343" w:rsidRDefault="00BC6DE8"/>
    <w:sectPr w:rsidR="00BC6DE8" w:rsidRPr="00A32343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7E77C" w14:textId="77777777" w:rsidR="006F5434" w:rsidRDefault="006F5434" w:rsidP="00273E4A">
      <w:r>
        <w:separator/>
      </w:r>
    </w:p>
  </w:endnote>
  <w:endnote w:type="continuationSeparator" w:id="0">
    <w:p w14:paraId="57A7313B" w14:textId="77777777" w:rsidR="006F5434" w:rsidRDefault="006F5434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9DF73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377B26A6" wp14:editId="0A868A52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A8CA34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"/>
          </w:pict>
        </mc:Fallback>
      </mc:AlternateContent>
    </w:r>
  </w:p>
  <w:p w14:paraId="379E1CBD" w14:textId="77777777" w:rsidR="005B66A9" w:rsidRPr="00D72FF7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D72FF7">
      <w:rPr>
        <w:sz w:val="22"/>
        <w:szCs w:val="22"/>
      </w:rPr>
      <w:t>Page</w:t>
    </w:r>
    <w:r w:rsidRPr="00D72FF7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PAGE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  <w:r w:rsidR="005B66A9" w:rsidRPr="00D72FF7">
          <w:rPr>
            <w:sz w:val="22"/>
            <w:szCs w:val="22"/>
            <w:lang w:val="id-ID"/>
          </w:rPr>
          <w:t xml:space="preserve"> of </w:t>
        </w:r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NUMPAGES 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</w:sdtContent>
    </w:sdt>
  </w:p>
  <w:p w14:paraId="47C1501B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AD5DE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66752CD3" wp14:editId="38458DF8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A21BFF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"/>
          </w:pict>
        </mc:Fallback>
      </mc:AlternateContent>
    </w:r>
  </w:p>
  <w:p w14:paraId="429B9DFC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67089B72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50404885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E075D" w14:textId="77777777" w:rsidR="006F5434" w:rsidRDefault="006F5434" w:rsidP="00273E4A">
      <w:r>
        <w:separator/>
      </w:r>
    </w:p>
  </w:footnote>
  <w:footnote w:type="continuationSeparator" w:id="0">
    <w:p w14:paraId="2F36C9FF" w14:textId="77777777" w:rsidR="006F5434" w:rsidRDefault="006F5434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3952A5D2" w14:textId="77777777" w:rsidTr="005D0782">
      <w:tc>
        <w:tcPr>
          <w:tcW w:w="5220" w:type="dxa"/>
        </w:tcPr>
        <w:p w14:paraId="2FF3B8E0" w14:textId="657DD6CE" w:rsidR="005D0782" w:rsidRPr="00F42899" w:rsidRDefault="00A171E6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 w:rsidRPr="00A171E6">
            <w:rPr>
              <w:b/>
              <w:sz w:val="20"/>
            </w:rPr>
            <w:t>170220</w:t>
          </w:r>
        </w:p>
      </w:tc>
      <w:tc>
        <w:tcPr>
          <w:tcW w:w="5220" w:type="dxa"/>
        </w:tcPr>
        <w:p w14:paraId="34083128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32B03E69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2E5702CF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B359F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02230"/>
    <w:multiLevelType w:val="hybridMultilevel"/>
    <w:tmpl w:val="85AC94A2"/>
    <w:lvl w:ilvl="0" w:tplc="04090003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" w15:restartNumberingAfterBreak="0">
    <w:nsid w:val="1402490A"/>
    <w:multiLevelType w:val="hybridMultilevel"/>
    <w:tmpl w:val="DAC0769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B03217"/>
    <w:multiLevelType w:val="hybridMultilevel"/>
    <w:tmpl w:val="4BCE7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20085C"/>
    <w:multiLevelType w:val="hybridMultilevel"/>
    <w:tmpl w:val="C6E60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5B4AF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9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587503"/>
    <w:multiLevelType w:val="hybridMultilevel"/>
    <w:tmpl w:val="80F49AB0"/>
    <w:lvl w:ilvl="0" w:tplc="57025D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3456C4">
      <w:start w:val="1"/>
      <w:numFmt w:val="lowerLetter"/>
      <w:lvlText w:val="%5."/>
      <w:lvlJc w:val="left"/>
      <w:pPr>
        <w:ind w:left="360" w:hanging="360"/>
      </w:pPr>
      <w:rPr>
        <w:b w:val="0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841C48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color w:val="000000"/>
        <w:lang w:val="en-US"/>
      </w:rPr>
    </w:lvl>
    <w:lvl w:ilvl="1" w:tplc="12A0FC2E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46771A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14"/>
  </w:num>
  <w:num w:numId="4">
    <w:abstractNumId w:val="9"/>
  </w:num>
  <w:num w:numId="5">
    <w:abstractNumId w:val="15"/>
  </w:num>
  <w:num w:numId="6">
    <w:abstractNumId w:val="13"/>
  </w:num>
  <w:num w:numId="7">
    <w:abstractNumId w:val="16"/>
  </w:num>
  <w:num w:numId="8">
    <w:abstractNumId w:val="0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17"/>
    <w:lvlOverride w:ilvl="0">
      <w:startOverride w:val="3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18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hideSpellingErrors/>
  <w:hideGrammaticalErrors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rQUAq8dw/iwAAAA="/>
  </w:docVars>
  <w:rsids>
    <w:rsidRoot w:val="00B9609E"/>
    <w:rsid w:val="00020F10"/>
    <w:rsid w:val="00020F12"/>
    <w:rsid w:val="000450BC"/>
    <w:rsid w:val="00050E73"/>
    <w:rsid w:val="00051154"/>
    <w:rsid w:val="00072DE7"/>
    <w:rsid w:val="000732DF"/>
    <w:rsid w:val="0008371B"/>
    <w:rsid w:val="000950A5"/>
    <w:rsid w:val="000A0C90"/>
    <w:rsid w:val="000A23D8"/>
    <w:rsid w:val="000A3F41"/>
    <w:rsid w:val="000B69D0"/>
    <w:rsid w:val="000C00A6"/>
    <w:rsid w:val="000C3015"/>
    <w:rsid w:val="000D1459"/>
    <w:rsid w:val="000F057A"/>
    <w:rsid w:val="000F1EBF"/>
    <w:rsid w:val="000F3EB6"/>
    <w:rsid w:val="000F7CFC"/>
    <w:rsid w:val="000F7FC6"/>
    <w:rsid w:val="00103F2A"/>
    <w:rsid w:val="001128D4"/>
    <w:rsid w:val="00114E4D"/>
    <w:rsid w:val="00122BC2"/>
    <w:rsid w:val="00126822"/>
    <w:rsid w:val="00126F26"/>
    <w:rsid w:val="00131DAA"/>
    <w:rsid w:val="0014264F"/>
    <w:rsid w:val="00145C2E"/>
    <w:rsid w:val="00150E94"/>
    <w:rsid w:val="00151847"/>
    <w:rsid w:val="00151FEC"/>
    <w:rsid w:val="00155C71"/>
    <w:rsid w:val="0015698F"/>
    <w:rsid w:val="00183F26"/>
    <w:rsid w:val="00187F5A"/>
    <w:rsid w:val="001955A6"/>
    <w:rsid w:val="001A300E"/>
    <w:rsid w:val="001B3A2E"/>
    <w:rsid w:val="001B7E29"/>
    <w:rsid w:val="001C38AF"/>
    <w:rsid w:val="001C3A34"/>
    <w:rsid w:val="001C7F83"/>
    <w:rsid w:val="001D4810"/>
    <w:rsid w:val="001E01E2"/>
    <w:rsid w:val="001E4042"/>
    <w:rsid w:val="001E53FA"/>
    <w:rsid w:val="001E637E"/>
    <w:rsid w:val="001E7ABE"/>
    <w:rsid w:val="001F64B6"/>
    <w:rsid w:val="00204BCD"/>
    <w:rsid w:val="002234C6"/>
    <w:rsid w:val="00224780"/>
    <w:rsid w:val="00234D5B"/>
    <w:rsid w:val="00235C36"/>
    <w:rsid w:val="002376FA"/>
    <w:rsid w:val="0025514E"/>
    <w:rsid w:val="00263AC2"/>
    <w:rsid w:val="0026627A"/>
    <w:rsid w:val="00273370"/>
    <w:rsid w:val="00273E4A"/>
    <w:rsid w:val="00281799"/>
    <w:rsid w:val="002841B3"/>
    <w:rsid w:val="002956DC"/>
    <w:rsid w:val="00296DA6"/>
    <w:rsid w:val="00296F1D"/>
    <w:rsid w:val="002A07C0"/>
    <w:rsid w:val="002A138B"/>
    <w:rsid w:val="002A66E0"/>
    <w:rsid w:val="002B00F2"/>
    <w:rsid w:val="002B7CDD"/>
    <w:rsid w:val="002C3AC5"/>
    <w:rsid w:val="002C7FC0"/>
    <w:rsid w:val="002D1472"/>
    <w:rsid w:val="002D73A2"/>
    <w:rsid w:val="002D7F31"/>
    <w:rsid w:val="002E3324"/>
    <w:rsid w:val="002E6B0B"/>
    <w:rsid w:val="003002A2"/>
    <w:rsid w:val="00303A70"/>
    <w:rsid w:val="00305136"/>
    <w:rsid w:val="003054E4"/>
    <w:rsid w:val="00306971"/>
    <w:rsid w:val="00320C87"/>
    <w:rsid w:val="00321362"/>
    <w:rsid w:val="00323347"/>
    <w:rsid w:val="003377F6"/>
    <w:rsid w:val="003432E6"/>
    <w:rsid w:val="003439D3"/>
    <w:rsid w:val="003541C4"/>
    <w:rsid w:val="00354757"/>
    <w:rsid w:val="0036420F"/>
    <w:rsid w:val="0036669F"/>
    <w:rsid w:val="00366844"/>
    <w:rsid w:val="0037553B"/>
    <w:rsid w:val="00377DD6"/>
    <w:rsid w:val="0038130B"/>
    <w:rsid w:val="003816C6"/>
    <w:rsid w:val="0038376D"/>
    <w:rsid w:val="00384C7B"/>
    <w:rsid w:val="00386054"/>
    <w:rsid w:val="00387D06"/>
    <w:rsid w:val="003A1788"/>
    <w:rsid w:val="003B1D05"/>
    <w:rsid w:val="003B27CC"/>
    <w:rsid w:val="003B5F77"/>
    <w:rsid w:val="003C0A29"/>
    <w:rsid w:val="003C1CE6"/>
    <w:rsid w:val="003C70C5"/>
    <w:rsid w:val="003D4371"/>
    <w:rsid w:val="003D7084"/>
    <w:rsid w:val="003F2202"/>
    <w:rsid w:val="003F71D2"/>
    <w:rsid w:val="004074A1"/>
    <w:rsid w:val="0041501F"/>
    <w:rsid w:val="00420AFF"/>
    <w:rsid w:val="00422134"/>
    <w:rsid w:val="00434707"/>
    <w:rsid w:val="00434FFC"/>
    <w:rsid w:val="00446550"/>
    <w:rsid w:val="00446D31"/>
    <w:rsid w:val="0045325D"/>
    <w:rsid w:val="004564E4"/>
    <w:rsid w:val="00463196"/>
    <w:rsid w:val="004633AF"/>
    <w:rsid w:val="0046440B"/>
    <w:rsid w:val="00470964"/>
    <w:rsid w:val="004716A8"/>
    <w:rsid w:val="00472483"/>
    <w:rsid w:val="0047333E"/>
    <w:rsid w:val="004746A4"/>
    <w:rsid w:val="00482F82"/>
    <w:rsid w:val="004833D3"/>
    <w:rsid w:val="004875D4"/>
    <w:rsid w:val="00494E4C"/>
    <w:rsid w:val="004A6F1F"/>
    <w:rsid w:val="004B34DE"/>
    <w:rsid w:val="004B47B5"/>
    <w:rsid w:val="004B6AFE"/>
    <w:rsid w:val="004C0F0C"/>
    <w:rsid w:val="004C1583"/>
    <w:rsid w:val="004D022B"/>
    <w:rsid w:val="004D176C"/>
    <w:rsid w:val="004D5879"/>
    <w:rsid w:val="004E4934"/>
    <w:rsid w:val="004E4E06"/>
    <w:rsid w:val="004E7352"/>
    <w:rsid w:val="00504508"/>
    <w:rsid w:val="00510C7E"/>
    <w:rsid w:val="0051269B"/>
    <w:rsid w:val="00515669"/>
    <w:rsid w:val="00520E03"/>
    <w:rsid w:val="005314B7"/>
    <w:rsid w:val="00535DA7"/>
    <w:rsid w:val="00541323"/>
    <w:rsid w:val="005447D7"/>
    <w:rsid w:val="0055410B"/>
    <w:rsid w:val="00556E41"/>
    <w:rsid w:val="005621AC"/>
    <w:rsid w:val="005672D6"/>
    <w:rsid w:val="00571B72"/>
    <w:rsid w:val="00580D78"/>
    <w:rsid w:val="0058113D"/>
    <w:rsid w:val="00582417"/>
    <w:rsid w:val="00582E4C"/>
    <w:rsid w:val="00594437"/>
    <w:rsid w:val="005A072D"/>
    <w:rsid w:val="005A0C93"/>
    <w:rsid w:val="005A1365"/>
    <w:rsid w:val="005A32DD"/>
    <w:rsid w:val="005A7BB6"/>
    <w:rsid w:val="005B07D4"/>
    <w:rsid w:val="005B3392"/>
    <w:rsid w:val="005B66A9"/>
    <w:rsid w:val="005C156C"/>
    <w:rsid w:val="005C19B6"/>
    <w:rsid w:val="005C40B8"/>
    <w:rsid w:val="005D0782"/>
    <w:rsid w:val="005D2AD9"/>
    <w:rsid w:val="005D6FA6"/>
    <w:rsid w:val="005E252C"/>
    <w:rsid w:val="005F3870"/>
    <w:rsid w:val="005F47E6"/>
    <w:rsid w:val="005F794B"/>
    <w:rsid w:val="0060201C"/>
    <w:rsid w:val="0060486C"/>
    <w:rsid w:val="00611458"/>
    <w:rsid w:val="00622859"/>
    <w:rsid w:val="00622CA8"/>
    <w:rsid w:val="00635EE5"/>
    <w:rsid w:val="00643F04"/>
    <w:rsid w:val="00643F75"/>
    <w:rsid w:val="0065445F"/>
    <w:rsid w:val="00664137"/>
    <w:rsid w:val="0067443D"/>
    <w:rsid w:val="006764E9"/>
    <w:rsid w:val="00684E2D"/>
    <w:rsid w:val="006A0088"/>
    <w:rsid w:val="006B634F"/>
    <w:rsid w:val="006D36BC"/>
    <w:rsid w:val="006D6A11"/>
    <w:rsid w:val="006F4D80"/>
    <w:rsid w:val="006F5434"/>
    <w:rsid w:val="00701ECA"/>
    <w:rsid w:val="007156D2"/>
    <w:rsid w:val="007203D1"/>
    <w:rsid w:val="00720962"/>
    <w:rsid w:val="0072245D"/>
    <w:rsid w:val="00733C1A"/>
    <w:rsid w:val="00733DD2"/>
    <w:rsid w:val="00737595"/>
    <w:rsid w:val="00742413"/>
    <w:rsid w:val="00747953"/>
    <w:rsid w:val="00755FA3"/>
    <w:rsid w:val="00787247"/>
    <w:rsid w:val="00795844"/>
    <w:rsid w:val="007A260E"/>
    <w:rsid w:val="007A33B1"/>
    <w:rsid w:val="007A3421"/>
    <w:rsid w:val="007B2D7E"/>
    <w:rsid w:val="007B5A6A"/>
    <w:rsid w:val="007C1C37"/>
    <w:rsid w:val="007E0EE7"/>
    <w:rsid w:val="007F07B2"/>
    <w:rsid w:val="007F3F44"/>
    <w:rsid w:val="008037DF"/>
    <w:rsid w:val="00810737"/>
    <w:rsid w:val="00811C48"/>
    <w:rsid w:val="00821B27"/>
    <w:rsid w:val="00824E9B"/>
    <w:rsid w:val="00833BEE"/>
    <w:rsid w:val="0083459F"/>
    <w:rsid w:val="0083780E"/>
    <w:rsid w:val="00864EDE"/>
    <w:rsid w:val="008674E6"/>
    <w:rsid w:val="00874EAF"/>
    <w:rsid w:val="00876001"/>
    <w:rsid w:val="00876A58"/>
    <w:rsid w:val="008939EF"/>
    <w:rsid w:val="00894072"/>
    <w:rsid w:val="00895B8D"/>
    <w:rsid w:val="008A2D0E"/>
    <w:rsid w:val="008B212E"/>
    <w:rsid w:val="008B7541"/>
    <w:rsid w:val="008C1A4A"/>
    <w:rsid w:val="008D1B94"/>
    <w:rsid w:val="008D2A9E"/>
    <w:rsid w:val="008D3B00"/>
    <w:rsid w:val="008D411F"/>
    <w:rsid w:val="00900278"/>
    <w:rsid w:val="009010C1"/>
    <w:rsid w:val="00901E25"/>
    <w:rsid w:val="0090372F"/>
    <w:rsid w:val="00906B9B"/>
    <w:rsid w:val="00921666"/>
    <w:rsid w:val="00925194"/>
    <w:rsid w:val="00927523"/>
    <w:rsid w:val="00932B6E"/>
    <w:rsid w:val="0093677F"/>
    <w:rsid w:val="00937B93"/>
    <w:rsid w:val="00937FB8"/>
    <w:rsid w:val="009448E8"/>
    <w:rsid w:val="00944ADA"/>
    <w:rsid w:val="009568C5"/>
    <w:rsid w:val="00961A2D"/>
    <w:rsid w:val="0097243E"/>
    <w:rsid w:val="00973849"/>
    <w:rsid w:val="009832E4"/>
    <w:rsid w:val="009A2464"/>
    <w:rsid w:val="009A3737"/>
    <w:rsid w:val="009C7801"/>
    <w:rsid w:val="009C7F42"/>
    <w:rsid w:val="009E29D9"/>
    <w:rsid w:val="00A03703"/>
    <w:rsid w:val="00A1473C"/>
    <w:rsid w:val="00A171E6"/>
    <w:rsid w:val="00A32343"/>
    <w:rsid w:val="00A43F9E"/>
    <w:rsid w:val="00A46082"/>
    <w:rsid w:val="00A50AF3"/>
    <w:rsid w:val="00A52AB7"/>
    <w:rsid w:val="00A53D38"/>
    <w:rsid w:val="00A552D5"/>
    <w:rsid w:val="00A7548F"/>
    <w:rsid w:val="00A7646D"/>
    <w:rsid w:val="00A85F8F"/>
    <w:rsid w:val="00A93084"/>
    <w:rsid w:val="00A933D3"/>
    <w:rsid w:val="00AA1407"/>
    <w:rsid w:val="00AA2716"/>
    <w:rsid w:val="00AB0E0A"/>
    <w:rsid w:val="00AB242B"/>
    <w:rsid w:val="00AB42BB"/>
    <w:rsid w:val="00AC0C63"/>
    <w:rsid w:val="00AC5CE5"/>
    <w:rsid w:val="00AC5D98"/>
    <w:rsid w:val="00AC5EA4"/>
    <w:rsid w:val="00AC7CBB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677"/>
    <w:rsid w:val="00B17AD5"/>
    <w:rsid w:val="00B200DA"/>
    <w:rsid w:val="00B212C7"/>
    <w:rsid w:val="00B25A20"/>
    <w:rsid w:val="00B30060"/>
    <w:rsid w:val="00B30139"/>
    <w:rsid w:val="00B4027C"/>
    <w:rsid w:val="00B440FB"/>
    <w:rsid w:val="00B4674F"/>
    <w:rsid w:val="00B517FB"/>
    <w:rsid w:val="00B526DB"/>
    <w:rsid w:val="00B634A8"/>
    <w:rsid w:val="00B66AA5"/>
    <w:rsid w:val="00B67595"/>
    <w:rsid w:val="00B7140C"/>
    <w:rsid w:val="00B81979"/>
    <w:rsid w:val="00B8718D"/>
    <w:rsid w:val="00B93C81"/>
    <w:rsid w:val="00B948DA"/>
    <w:rsid w:val="00B9609E"/>
    <w:rsid w:val="00BB7581"/>
    <w:rsid w:val="00BC6DE8"/>
    <w:rsid w:val="00BE0209"/>
    <w:rsid w:val="00BE0705"/>
    <w:rsid w:val="00BF0F2B"/>
    <w:rsid w:val="00BF1DCA"/>
    <w:rsid w:val="00BF2997"/>
    <w:rsid w:val="00BF7C45"/>
    <w:rsid w:val="00C01DB7"/>
    <w:rsid w:val="00C107A7"/>
    <w:rsid w:val="00C25F66"/>
    <w:rsid w:val="00C26E39"/>
    <w:rsid w:val="00C44051"/>
    <w:rsid w:val="00C5119E"/>
    <w:rsid w:val="00C525FC"/>
    <w:rsid w:val="00C56C03"/>
    <w:rsid w:val="00C56C8F"/>
    <w:rsid w:val="00C57A8A"/>
    <w:rsid w:val="00C57FE8"/>
    <w:rsid w:val="00C6549A"/>
    <w:rsid w:val="00C8483C"/>
    <w:rsid w:val="00C915BF"/>
    <w:rsid w:val="00C92DA8"/>
    <w:rsid w:val="00CA4E13"/>
    <w:rsid w:val="00CB3B33"/>
    <w:rsid w:val="00CB736B"/>
    <w:rsid w:val="00CD2DF5"/>
    <w:rsid w:val="00CD4B6A"/>
    <w:rsid w:val="00CD64BC"/>
    <w:rsid w:val="00CF11B0"/>
    <w:rsid w:val="00D22C95"/>
    <w:rsid w:val="00D23946"/>
    <w:rsid w:val="00D30822"/>
    <w:rsid w:val="00D3685C"/>
    <w:rsid w:val="00D37E0D"/>
    <w:rsid w:val="00D47C75"/>
    <w:rsid w:val="00D54060"/>
    <w:rsid w:val="00D5647E"/>
    <w:rsid w:val="00D60A6D"/>
    <w:rsid w:val="00D6468A"/>
    <w:rsid w:val="00D67DFC"/>
    <w:rsid w:val="00D72FF7"/>
    <w:rsid w:val="00D91CFF"/>
    <w:rsid w:val="00D95848"/>
    <w:rsid w:val="00DA4A85"/>
    <w:rsid w:val="00DB019E"/>
    <w:rsid w:val="00DB0A75"/>
    <w:rsid w:val="00DC4B9D"/>
    <w:rsid w:val="00DC4F2D"/>
    <w:rsid w:val="00DC700A"/>
    <w:rsid w:val="00DE2FA6"/>
    <w:rsid w:val="00DF2179"/>
    <w:rsid w:val="00DF224B"/>
    <w:rsid w:val="00DF59C2"/>
    <w:rsid w:val="00E003EA"/>
    <w:rsid w:val="00E0375C"/>
    <w:rsid w:val="00E03DA9"/>
    <w:rsid w:val="00E047D9"/>
    <w:rsid w:val="00E07603"/>
    <w:rsid w:val="00E12341"/>
    <w:rsid w:val="00E2348F"/>
    <w:rsid w:val="00E335DA"/>
    <w:rsid w:val="00E35A13"/>
    <w:rsid w:val="00E36B77"/>
    <w:rsid w:val="00E36EA8"/>
    <w:rsid w:val="00E47DC8"/>
    <w:rsid w:val="00E502A7"/>
    <w:rsid w:val="00E642BF"/>
    <w:rsid w:val="00E660C4"/>
    <w:rsid w:val="00E75E1D"/>
    <w:rsid w:val="00E83F0C"/>
    <w:rsid w:val="00E94551"/>
    <w:rsid w:val="00EB13F6"/>
    <w:rsid w:val="00EB5190"/>
    <w:rsid w:val="00ED0B0D"/>
    <w:rsid w:val="00ED5890"/>
    <w:rsid w:val="00ED7EE6"/>
    <w:rsid w:val="00EF17AC"/>
    <w:rsid w:val="00EF5123"/>
    <w:rsid w:val="00F15546"/>
    <w:rsid w:val="00F2008B"/>
    <w:rsid w:val="00F22A92"/>
    <w:rsid w:val="00F2595B"/>
    <w:rsid w:val="00F264B6"/>
    <w:rsid w:val="00F27EBB"/>
    <w:rsid w:val="00F349E1"/>
    <w:rsid w:val="00F36E33"/>
    <w:rsid w:val="00F42899"/>
    <w:rsid w:val="00F5217F"/>
    <w:rsid w:val="00F53807"/>
    <w:rsid w:val="00F712CE"/>
    <w:rsid w:val="00F80742"/>
    <w:rsid w:val="00F955DA"/>
    <w:rsid w:val="00FA41A2"/>
    <w:rsid w:val="00FC245F"/>
    <w:rsid w:val="00FC54C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4ACA2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6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340BD-24DF-49A8-AF54-571977505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450</TotalTime>
  <Pages>6</Pages>
  <Words>1262</Words>
  <Characters>7198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8444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Paul Eric</cp:lastModifiedBy>
  <cp:revision>11</cp:revision>
  <dcterms:created xsi:type="dcterms:W3CDTF">2021-05-08T03:41:00Z</dcterms:created>
  <dcterms:modified xsi:type="dcterms:W3CDTF">2021-07-04T02:58:00Z</dcterms:modified>
</cp:coreProperties>
</file>